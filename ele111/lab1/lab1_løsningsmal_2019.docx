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1184C" w14:textId="77777777" w:rsidR="00B51F60" w:rsidRDefault="00B51F60" w:rsidP="00B51F60">
      <w:pPr>
        <w:autoSpaceDE w:val="0"/>
        <w:autoSpaceDN w:val="0"/>
        <w:adjustRightInd w:val="0"/>
      </w:pPr>
      <w:r>
        <w:rPr>
          <w:b/>
          <w:sz w:val="28"/>
          <w:szCs w:val="28"/>
          <w:u w:val="single"/>
          <w:lang w:val="nb-NO"/>
        </w:rPr>
        <w:t>Labprotokoll</w:t>
      </w:r>
      <w:r w:rsidR="00572FD9">
        <w:rPr>
          <w:b/>
          <w:sz w:val="28"/>
          <w:szCs w:val="28"/>
          <w:u w:val="single"/>
          <w:lang w:val="nb-NO"/>
        </w:rPr>
        <w:t>/innleveringsskjema</w:t>
      </w:r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7090"/>
      </w:tblGrid>
      <w:tr w:rsidR="002C64C1" w:rsidRPr="00A51121" w14:paraId="1AF1B7EB" w14:textId="77777777" w:rsidTr="007900E3">
        <w:tc>
          <w:tcPr>
            <w:tcW w:w="1980" w:type="dxa"/>
            <w:shd w:val="clear" w:color="auto" w:fill="FFFF99"/>
          </w:tcPr>
          <w:p w14:paraId="3A7DE710" w14:textId="77777777" w:rsidR="002C64C1" w:rsidRPr="00A45F93" w:rsidRDefault="002C64C1" w:rsidP="00577B71">
            <w:pPr>
              <w:rPr>
                <w:b/>
                <w:lang w:val="nb-NO"/>
              </w:rPr>
            </w:pPr>
            <w:r w:rsidRPr="00A45F93">
              <w:rPr>
                <w:b/>
                <w:lang w:val="nb-NO"/>
              </w:rPr>
              <w:t>Innleveringsfrist:</w:t>
            </w:r>
          </w:p>
        </w:tc>
        <w:tc>
          <w:tcPr>
            <w:tcW w:w="7090" w:type="dxa"/>
          </w:tcPr>
          <w:p w14:paraId="0B162749" w14:textId="119C47AD" w:rsidR="002C64C1" w:rsidRDefault="0092752F" w:rsidP="00577B71">
            <w:pPr>
              <w:rPr>
                <w:lang w:val="nb-NO"/>
              </w:rPr>
            </w:pPr>
            <w:r>
              <w:rPr>
                <w:lang w:val="nb-NO"/>
              </w:rPr>
              <w:t xml:space="preserve">Se </w:t>
            </w:r>
            <w:r w:rsidR="004263C6">
              <w:rPr>
                <w:lang w:val="nb-NO"/>
              </w:rPr>
              <w:t>Canvas</w:t>
            </w:r>
          </w:p>
          <w:p w14:paraId="6BEDC028" w14:textId="77777777" w:rsidR="00054DA9" w:rsidRPr="00A51121" w:rsidRDefault="00054DA9" w:rsidP="00577B71">
            <w:pPr>
              <w:rPr>
                <w:lang w:val="nb-NO"/>
              </w:rPr>
            </w:pPr>
          </w:p>
        </w:tc>
      </w:tr>
      <w:tr w:rsidR="002C64C1" w:rsidRPr="001775E3" w14:paraId="12BC52D3" w14:textId="77777777" w:rsidTr="007900E3">
        <w:tc>
          <w:tcPr>
            <w:tcW w:w="1980" w:type="dxa"/>
            <w:shd w:val="clear" w:color="auto" w:fill="FFFF99"/>
          </w:tcPr>
          <w:p w14:paraId="46296FBD" w14:textId="77777777" w:rsidR="002C64C1" w:rsidRPr="00A45F93" w:rsidRDefault="002C64C1" w:rsidP="00577B71">
            <w:pPr>
              <w:rPr>
                <w:b/>
                <w:lang w:val="nb-NO"/>
              </w:rPr>
            </w:pPr>
            <w:r w:rsidRPr="00A45F93">
              <w:rPr>
                <w:b/>
                <w:lang w:val="nb-NO"/>
              </w:rPr>
              <w:t>Innlevering</w:t>
            </w:r>
          </w:p>
        </w:tc>
        <w:tc>
          <w:tcPr>
            <w:tcW w:w="7090" w:type="dxa"/>
          </w:tcPr>
          <w:p w14:paraId="3EB0766F" w14:textId="77777777" w:rsidR="002C64C1" w:rsidRPr="002C4C29" w:rsidRDefault="00CC3363" w:rsidP="00B51F60">
            <w:pPr>
              <w:pStyle w:val="Heading1"/>
              <w:numPr>
                <w:ilvl w:val="0"/>
                <w:numId w:val="0"/>
              </w:numPr>
              <w:rPr>
                <w:b w:val="0"/>
                <w:lang w:val="nb-NO"/>
              </w:rPr>
            </w:pPr>
            <w:r w:rsidRPr="00A94648">
              <w:rPr>
                <w:sz w:val="24"/>
                <w:szCs w:val="24"/>
                <w:lang w:val="nb-NO"/>
              </w:rPr>
              <w:t>Lab</w:t>
            </w:r>
            <w:r w:rsidR="00A94648" w:rsidRPr="00A94648">
              <w:rPr>
                <w:sz w:val="24"/>
                <w:szCs w:val="24"/>
                <w:lang w:val="nb-NO"/>
              </w:rPr>
              <w:t>1:</w:t>
            </w:r>
            <w:r w:rsidR="00A94648" w:rsidRPr="00A94648">
              <w:rPr>
                <w:lang w:val="nb-NO"/>
              </w:rPr>
              <w:t xml:space="preserve"> </w:t>
            </w:r>
            <w:r w:rsidR="00A94648" w:rsidRPr="00A94648">
              <w:rPr>
                <w:sz w:val="24"/>
                <w:szCs w:val="24"/>
                <w:lang w:val="nb-NO"/>
              </w:rPr>
              <w:t>Brytere, lys, multipleksere og 7-segment</w:t>
            </w:r>
            <w:r w:rsidR="00A94648" w:rsidRPr="00A94648">
              <w:rPr>
                <w:lang w:val="nb-NO"/>
              </w:rPr>
              <w:t>.</w:t>
            </w:r>
          </w:p>
        </w:tc>
      </w:tr>
      <w:tr w:rsidR="002C64C1" w:rsidRPr="00A51121" w14:paraId="750E5EF9" w14:textId="77777777" w:rsidTr="007900E3">
        <w:trPr>
          <w:trHeight w:val="255"/>
        </w:trPr>
        <w:tc>
          <w:tcPr>
            <w:tcW w:w="1980" w:type="dxa"/>
            <w:shd w:val="clear" w:color="auto" w:fill="FFFF99"/>
          </w:tcPr>
          <w:p w14:paraId="5DC21B9A" w14:textId="77777777" w:rsidR="002C64C1" w:rsidRPr="00A45F93" w:rsidRDefault="002C64C1" w:rsidP="00577B71">
            <w:pPr>
              <w:rPr>
                <w:b/>
                <w:lang w:val="nb-NO"/>
              </w:rPr>
            </w:pPr>
            <w:r w:rsidRPr="00A45F93">
              <w:rPr>
                <w:b/>
                <w:lang w:val="nb-NO"/>
              </w:rPr>
              <w:t xml:space="preserve">Navn: </w:t>
            </w:r>
          </w:p>
        </w:tc>
        <w:tc>
          <w:tcPr>
            <w:tcW w:w="7090" w:type="dxa"/>
          </w:tcPr>
          <w:p w14:paraId="7AA9D090" w14:textId="77777777" w:rsidR="002C64C1" w:rsidRDefault="002C64C1" w:rsidP="00577B71">
            <w:pPr>
              <w:rPr>
                <w:b/>
                <w:lang w:val="nb-NO"/>
              </w:rPr>
            </w:pPr>
            <w:r>
              <w:rPr>
                <w:b/>
                <w:lang w:val="nb-NO"/>
              </w:rPr>
              <w:t>Student1 og student2</w:t>
            </w:r>
          </w:p>
          <w:p w14:paraId="5FB31A8C" w14:textId="77777777" w:rsidR="00054DA9" w:rsidRPr="00DD0580" w:rsidRDefault="00054DA9" w:rsidP="00577B71">
            <w:pPr>
              <w:rPr>
                <w:b/>
                <w:lang w:val="nb-NO"/>
              </w:rPr>
            </w:pPr>
          </w:p>
        </w:tc>
      </w:tr>
      <w:tr w:rsidR="00054DA9" w:rsidRPr="00472CAA" w14:paraId="276B732C" w14:textId="77777777" w:rsidTr="007900E3">
        <w:trPr>
          <w:trHeight w:val="255"/>
        </w:trPr>
        <w:tc>
          <w:tcPr>
            <w:tcW w:w="1980" w:type="dxa"/>
            <w:shd w:val="clear" w:color="auto" w:fill="FFFF99"/>
          </w:tcPr>
          <w:p w14:paraId="435E68CC" w14:textId="77777777" w:rsidR="00054DA9" w:rsidRPr="00A45F93" w:rsidRDefault="00054DA9" w:rsidP="00AF5879">
            <w:pPr>
              <w:rPr>
                <w:b/>
                <w:lang w:val="nb-NO"/>
              </w:rPr>
            </w:pPr>
            <w:r>
              <w:rPr>
                <w:b/>
                <w:lang w:val="nb-NO"/>
              </w:rPr>
              <w:t xml:space="preserve">Innlevert </w:t>
            </w:r>
            <w:r w:rsidR="009B775F" w:rsidRPr="009B775F">
              <w:rPr>
                <w:sz w:val="22"/>
                <w:lang w:val="nb-NO"/>
              </w:rPr>
              <w:t>(It’s L)</w:t>
            </w:r>
          </w:p>
        </w:tc>
        <w:tc>
          <w:tcPr>
            <w:tcW w:w="7090" w:type="dxa"/>
          </w:tcPr>
          <w:p w14:paraId="17E73B25" w14:textId="7D2F22A2" w:rsidR="00054DA9" w:rsidRPr="00FA2F97" w:rsidRDefault="009B775F" w:rsidP="00AF5879">
            <w:pPr>
              <w:numPr>
                <w:ilvl w:val="0"/>
                <w:numId w:val="10"/>
              </w:numPr>
              <w:ind w:left="355"/>
              <w:rPr>
                <w:sz w:val="22"/>
                <w:lang w:val="nb-NO"/>
              </w:rPr>
            </w:pPr>
            <w:r w:rsidRPr="00FA2F97">
              <w:rPr>
                <w:sz w:val="22"/>
                <w:lang w:val="nb-NO"/>
              </w:rPr>
              <w:t xml:space="preserve">Zippet prosjekt: </w:t>
            </w:r>
            <w:r w:rsidR="00544C9B" w:rsidRPr="00544C9B">
              <w:rPr>
                <w:sz w:val="22"/>
                <w:lang w:val="nb-NO"/>
              </w:rPr>
              <w:t>Lab1_dekoder_7Seg_DE2_nn</w:t>
            </w:r>
            <w:r w:rsidR="00544C9B">
              <w:rPr>
                <w:sz w:val="22"/>
                <w:lang w:val="nb-NO"/>
              </w:rPr>
              <w:t>.zip</w:t>
            </w:r>
          </w:p>
          <w:p w14:paraId="1CD4B689" w14:textId="77777777" w:rsidR="00054DA9" w:rsidRPr="00231085" w:rsidRDefault="00AF5879" w:rsidP="00231085">
            <w:pPr>
              <w:numPr>
                <w:ilvl w:val="0"/>
                <w:numId w:val="10"/>
              </w:numPr>
              <w:ind w:left="355"/>
              <w:rPr>
                <w:sz w:val="22"/>
                <w:lang w:val="nb-NO"/>
              </w:rPr>
            </w:pPr>
            <w:r w:rsidRPr="009B775F">
              <w:rPr>
                <w:sz w:val="22"/>
                <w:lang w:val="nb-NO"/>
              </w:rPr>
              <w:t>Dette dokumentet: La</w:t>
            </w:r>
            <w:r w:rsidR="00B51F60" w:rsidRPr="009B775F">
              <w:rPr>
                <w:sz w:val="22"/>
                <w:lang w:val="nb-NO"/>
              </w:rPr>
              <w:t>b</w:t>
            </w:r>
            <w:r w:rsidRPr="009B775F">
              <w:rPr>
                <w:sz w:val="22"/>
                <w:lang w:val="nb-NO"/>
              </w:rPr>
              <w:t xml:space="preserve">1_protokoll </w:t>
            </w:r>
          </w:p>
        </w:tc>
      </w:tr>
    </w:tbl>
    <w:p w14:paraId="602E2ACF" w14:textId="77777777" w:rsidR="002C64C1" w:rsidRPr="00472CAA" w:rsidRDefault="002C64C1" w:rsidP="002C64C1">
      <w:pPr>
        <w:rPr>
          <w:lang w:val="nn-NO"/>
        </w:rPr>
      </w:pPr>
    </w:p>
    <w:p w14:paraId="662D4082" w14:textId="77777777" w:rsidR="00903FAC" w:rsidRPr="00472CAA" w:rsidRDefault="00903FAC" w:rsidP="001B4671">
      <w:pPr>
        <w:autoSpaceDE w:val="0"/>
        <w:autoSpaceDN w:val="0"/>
        <w:adjustRightInd w:val="0"/>
        <w:rPr>
          <w:b/>
          <w:sz w:val="28"/>
          <w:szCs w:val="28"/>
          <w:u w:val="single"/>
          <w:lang w:val="nn-NO"/>
        </w:rPr>
      </w:pPr>
    </w:p>
    <w:p w14:paraId="711097FC" w14:textId="77777777" w:rsidR="00903FAC" w:rsidRDefault="00903FAC" w:rsidP="00903FAC">
      <w:pPr>
        <w:autoSpaceDE w:val="0"/>
        <w:autoSpaceDN w:val="0"/>
        <w:adjustRightInd w:val="0"/>
        <w:rPr>
          <w:b/>
          <w:lang w:val="nb-NO"/>
        </w:rPr>
      </w:pPr>
    </w:p>
    <w:p w14:paraId="24A399CE" w14:textId="77777777" w:rsidR="00903FAC" w:rsidRPr="001B4671" w:rsidRDefault="00FA2F97" w:rsidP="00903FAC">
      <w:pPr>
        <w:autoSpaceDE w:val="0"/>
        <w:autoSpaceDN w:val="0"/>
        <w:adjustRightInd w:val="0"/>
        <w:rPr>
          <w:b/>
          <w:lang w:val="nb-NO"/>
        </w:rPr>
      </w:pPr>
      <w:proofErr w:type="spellStart"/>
      <w:r>
        <w:rPr>
          <w:b/>
          <w:sz w:val="28"/>
          <w:szCs w:val="28"/>
          <w:u w:val="single"/>
        </w:rPr>
        <w:t>Oppgave</w:t>
      </w:r>
      <w:proofErr w:type="spellEnd"/>
      <w:r>
        <w:rPr>
          <w:b/>
          <w:sz w:val="28"/>
          <w:szCs w:val="28"/>
          <w:u w:val="single"/>
        </w:rPr>
        <w:t xml:space="preserve"> 1</w:t>
      </w:r>
      <w:r w:rsidR="00903FAC" w:rsidRPr="00AE0611">
        <w:rPr>
          <w:b/>
          <w:sz w:val="28"/>
          <w:szCs w:val="28"/>
          <w:u w:val="single"/>
        </w:rPr>
        <w:t>:</w:t>
      </w:r>
      <w:r w:rsidR="00903FAC">
        <w:rPr>
          <w:b/>
          <w:sz w:val="28"/>
          <w:szCs w:val="28"/>
          <w:u w:val="single"/>
        </w:rPr>
        <w:t xml:space="preserve"> 7-segment </w:t>
      </w:r>
      <w:r w:rsidR="00796704">
        <w:rPr>
          <w:b/>
          <w:sz w:val="28"/>
          <w:szCs w:val="28"/>
          <w:u w:val="single"/>
        </w:rPr>
        <w:t xml:space="preserve">decoder </w:t>
      </w:r>
    </w:p>
    <w:tbl>
      <w:tblPr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83"/>
      </w:tblGrid>
      <w:tr w:rsidR="00903FAC" w:rsidRPr="001775E3" w14:paraId="299B84B6" w14:textId="77777777" w:rsidTr="00847E93">
        <w:trPr>
          <w:cantSplit/>
        </w:trPr>
        <w:tc>
          <w:tcPr>
            <w:tcW w:w="9283" w:type="dxa"/>
            <w:shd w:val="clear" w:color="auto" w:fill="FFFF99"/>
          </w:tcPr>
          <w:p w14:paraId="33504609" w14:textId="77777777" w:rsidR="00903FAC" w:rsidRPr="00847E93" w:rsidRDefault="00903FAC" w:rsidP="008D4CB0">
            <w:pPr>
              <w:rPr>
                <w:b/>
                <w:lang w:val="nb-NO"/>
              </w:rPr>
            </w:pPr>
            <w:r w:rsidRPr="00847E93">
              <w:rPr>
                <w:b/>
                <w:lang w:val="nb-NO"/>
              </w:rPr>
              <w:t xml:space="preserve">Lim inn </w:t>
            </w:r>
            <w:r w:rsidR="00796704">
              <w:rPr>
                <w:b/>
                <w:lang w:val="nb-NO"/>
              </w:rPr>
              <w:t>VHDL-</w:t>
            </w:r>
            <w:r w:rsidRPr="00847E93">
              <w:rPr>
                <w:b/>
                <w:lang w:val="nb-NO"/>
              </w:rPr>
              <w:t xml:space="preserve">kode: </w:t>
            </w:r>
            <w:r w:rsidRPr="00847E93">
              <w:rPr>
                <w:lang w:val="nb-NO"/>
              </w:rPr>
              <w:t>7-segment dekoder</w:t>
            </w:r>
          </w:p>
        </w:tc>
      </w:tr>
      <w:tr w:rsidR="00903FAC" w:rsidRPr="00847E93" w14:paraId="379641B5" w14:textId="77777777" w:rsidTr="00847E93">
        <w:trPr>
          <w:cantSplit/>
        </w:trPr>
        <w:tc>
          <w:tcPr>
            <w:tcW w:w="9283" w:type="dxa"/>
          </w:tcPr>
          <w:p w14:paraId="4E3F11DC" w14:textId="77777777" w:rsidR="00903FAC" w:rsidRPr="00847E93" w:rsidRDefault="00903FAC" w:rsidP="008D4CB0">
            <w:pPr>
              <w:rPr>
                <w:lang w:val="nb-NO"/>
              </w:rPr>
            </w:pPr>
          </w:p>
          <w:p w14:paraId="4C26D664" w14:textId="77777777" w:rsidR="001775E3" w:rsidRPr="001775E3" w:rsidRDefault="001775E3" w:rsidP="001775E3">
            <w:r w:rsidRPr="001775E3">
              <w:t xml:space="preserve">LIBRARY </w:t>
            </w:r>
            <w:proofErr w:type="spellStart"/>
            <w:r w:rsidRPr="001775E3">
              <w:t>ieee</w:t>
            </w:r>
            <w:proofErr w:type="spellEnd"/>
            <w:r w:rsidRPr="001775E3">
              <w:t>;</w:t>
            </w:r>
          </w:p>
          <w:p w14:paraId="08FBA255" w14:textId="77777777" w:rsidR="001775E3" w:rsidRPr="001775E3" w:rsidRDefault="001775E3" w:rsidP="001775E3">
            <w:r w:rsidRPr="001775E3">
              <w:t>USE ieee.std_logic_1164.all;</w:t>
            </w:r>
          </w:p>
          <w:p w14:paraId="388F4EDA" w14:textId="77777777" w:rsidR="001775E3" w:rsidRPr="001775E3" w:rsidRDefault="001775E3" w:rsidP="001775E3"/>
          <w:p w14:paraId="6CD0CEF8" w14:textId="77777777" w:rsidR="001775E3" w:rsidRPr="001775E3" w:rsidRDefault="001775E3" w:rsidP="001775E3">
            <w:r w:rsidRPr="001775E3">
              <w:t>ENTITY Dekoder_7Seg_nn IS</w:t>
            </w:r>
          </w:p>
          <w:p w14:paraId="21A0EEC4" w14:textId="4ADBEC90" w:rsidR="001775E3" w:rsidRPr="001775E3" w:rsidRDefault="001775E3" w:rsidP="001775E3">
            <w:proofErr w:type="gramStart"/>
            <w:r w:rsidRPr="001775E3">
              <w:t>PORT( c</w:t>
            </w:r>
            <w:proofErr w:type="gramEnd"/>
            <w:r w:rsidRPr="001775E3">
              <w:tab/>
            </w:r>
            <w:r w:rsidRPr="001775E3">
              <w:tab/>
            </w:r>
            <w:r w:rsidRPr="001775E3">
              <w:tab/>
            </w:r>
            <w:r>
              <w:t xml:space="preserve"> </w:t>
            </w:r>
            <w:r w:rsidRPr="001775E3">
              <w:t xml:space="preserve">:IN </w:t>
            </w:r>
            <w:proofErr w:type="spellStart"/>
            <w:r w:rsidRPr="001775E3">
              <w:t>std_logic_vector</w:t>
            </w:r>
            <w:proofErr w:type="spellEnd"/>
            <w:r w:rsidRPr="001775E3">
              <w:t xml:space="preserve">(2 </w:t>
            </w:r>
            <w:proofErr w:type="spellStart"/>
            <w:r w:rsidRPr="001775E3">
              <w:t>downto</w:t>
            </w:r>
            <w:proofErr w:type="spellEnd"/>
            <w:r w:rsidRPr="001775E3">
              <w:t xml:space="preserve"> 0);</w:t>
            </w:r>
          </w:p>
          <w:p w14:paraId="35F4939F" w14:textId="0CF9165F" w:rsidR="001775E3" w:rsidRPr="001775E3" w:rsidRDefault="001775E3" w:rsidP="001775E3">
            <w:r w:rsidRPr="001775E3">
              <w:tab/>
            </w:r>
            <w:r w:rsidRPr="001775E3">
              <w:tab/>
            </w:r>
            <w:proofErr w:type="spellStart"/>
            <w:r w:rsidRPr="001775E3">
              <w:t>Syv_seg_kode</w:t>
            </w:r>
            <w:proofErr w:type="spellEnd"/>
            <w:r w:rsidRPr="001775E3">
              <w:tab/>
              <w:t>:</w:t>
            </w:r>
            <w:r>
              <w:t xml:space="preserve"> </w:t>
            </w:r>
            <w:r w:rsidRPr="001775E3">
              <w:t xml:space="preserve">OUT </w:t>
            </w:r>
            <w:proofErr w:type="spellStart"/>
            <w:r w:rsidRPr="001775E3">
              <w:t>std_logic_</w:t>
            </w:r>
            <w:proofErr w:type="gramStart"/>
            <w:r w:rsidRPr="001775E3">
              <w:t>vector</w:t>
            </w:r>
            <w:proofErr w:type="spellEnd"/>
            <w:r w:rsidRPr="001775E3">
              <w:t>(</w:t>
            </w:r>
            <w:proofErr w:type="gramEnd"/>
            <w:r w:rsidRPr="001775E3">
              <w:t xml:space="preserve">6 </w:t>
            </w:r>
            <w:proofErr w:type="spellStart"/>
            <w:r w:rsidRPr="001775E3">
              <w:t>downto</w:t>
            </w:r>
            <w:proofErr w:type="spellEnd"/>
            <w:r w:rsidRPr="001775E3">
              <w:t xml:space="preserve"> 0));</w:t>
            </w:r>
          </w:p>
          <w:p w14:paraId="02CFFA01" w14:textId="77777777" w:rsidR="001775E3" w:rsidRPr="001775E3" w:rsidRDefault="001775E3" w:rsidP="001775E3">
            <w:r w:rsidRPr="001775E3">
              <w:t>END;</w:t>
            </w:r>
          </w:p>
          <w:p w14:paraId="7FB6B786" w14:textId="77777777" w:rsidR="001775E3" w:rsidRPr="001775E3" w:rsidRDefault="001775E3" w:rsidP="001775E3"/>
          <w:p w14:paraId="1FAB949B" w14:textId="77777777" w:rsidR="001775E3" w:rsidRPr="001775E3" w:rsidRDefault="001775E3" w:rsidP="001775E3">
            <w:r w:rsidRPr="001775E3">
              <w:t xml:space="preserve">ARCHITECTURE </w:t>
            </w:r>
            <w:proofErr w:type="spellStart"/>
            <w:r w:rsidRPr="001775E3">
              <w:t>behavior</w:t>
            </w:r>
            <w:proofErr w:type="spellEnd"/>
            <w:r w:rsidRPr="001775E3">
              <w:t xml:space="preserve"> OF Dekoder_7Seg_nn IS</w:t>
            </w:r>
          </w:p>
          <w:p w14:paraId="1470D1B5" w14:textId="77777777" w:rsidR="001775E3" w:rsidRPr="001775E3" w:rsidRDefault="001775E3" w:rsidP="001775E3"/>
          <w:p w14:paraId="4729C699" w14:textId="77777777" w:rsidR="001775E3" w:rsidRPr="001775E3" w:rsidRDefault="001775E3" w:rsidP="001775E3">
            <w:r w:rsidRPr="001775E3">
              <w:t>BEGIN</w:t>
            </w:r>
          </w:p>
          <w:p w14:paraId="28B4BE1D" w14:textId="2F7D92A8" w:rsidR="001775E3" w:rsidRPr="001775E3" w:rsidRDefault="001775E3" w:rsidP="001775E3">
            <w:r w:rsidRPr="001775E3">
              <w:tab/>
              <w:t>WITH c SELECT</w:t>
            </w:r>
          </w:p>
          <w:p w14:paraId="38EE32E8" w14:textId="7F701044" w:rsidR="001775E3" w:rsidRPr="001775E3" w:rsidRDefault="001775E3" w:rsidP="001775E3">
            <w:r w:rsidRPr="001775E3">
              <w:tab/>
            </w:r>
            <w:r w:rsidRPr="001775E3">
              <w:tab/>
            </w:r>
            <w:proofErr w:type="spellStart"/>
            <w:r w:rsidRPr="001775E3">
              <w:t>Syv_seg_kode</w:t>
            </w:r>
            <w:proofErr w:type="spellEnd"/>
            <w:r w:rsidRPr="001775E3">
              <w:t xml:space="preserve"> &lt;= </w:t>
            </w:r>
            <w:r w:rsidRPr="001775E3">
              <w:tab/>
              <w:t>"0001001" WHEN "000",</w:t>
            </w:r>
          </w:p>
          <w:p w14:paraId="2523B5FD" w14:textId="5C81E696" w:rsidR="001775E3" w:rsidRPr="001775E3" w:rsidRDefault="001775E3" w:rsidP="001775E3">
            <w:r w:rsidRPr="001775E3">
              <w:tab/>
            </w:r>
            <w:r w:rsidRPr="001775E3">
              <w:tab/>
            </w:r>
            <w:r w:rsidRPr="001775E3">
              <w:tab/>
            </w:r>
            <w:r w:rsidRPr="001775E3">
              <w:tab/>
            </w:r>
            <w:r w:rsidRPr="001775E3">
              <w:tab/>
              <w:t>"0001000" WHEN "001",</w:t>
            </w:r>
          </w:p>
          <w:p w14:paraId="66097E3A" w14:textId="338DBA78" w:rsidR="001775E3" w:rsidRPr="001775E3" w:rsidRDefault="001775E3" w:rsidP="001775E3">
            <w:r w:rsidRPr="001775E3">
              <w:tab/>
            </w:r>
            <w:r w:rsidRPr="001775E3">
              <w:tab/>
            </w:r>
            <w:r w:rsidRPr="001775E3">
              <w:tab/>
            </w:r>
            <w:r w:rsidRPr="001775E3">
              <w:tab/>
            </w:r>
            <w:r w:rsidRPr="001775E3">
              <w:tab/>
              <w:t>"1000111" WHEN "010",</w:t>
            </w:r>
          </w:p>
          <w:p w14:paraId="153C76AD" w14:textId="0A1BB30F" w:rsidR="001775E3" w:rsidRPr="001775E3" w:rsidRDefault="001775E3" w:rsidP="001775E3">
            <w:r w:rsidRPr="001775E3">
              <w:tab/>
            </w:r>
            <w:r w:rsidRPr="001775E3">
              <w:tab/>
            </w:r>
            <w:r w:rsidRPr="001775E3">
              <w:tab/>
            </w:r>
            <w:r w:rsidRPr="001775E3">
              <w:tab/>
            </w:r>
            <w:r w:rsidRPr="001775E3">
              <w:tab/>
              <w:t>"1000111" WHEN "011",</w:t>
            </w:r>
          </w:p>
          <w:p w14:paraId="4BA18B23" w14:textId="49246939" w:rsidR="001775E3" w:rsidRDefault="001775E3" w:rsidP="001775E3">
            <w:r w:rsidRPr="001775E3">
              <w:tab/>
            </w:r>
            <w:r w:rsidRPr="001775E3">
              <w:tab/>
            </w:r>
            <w:r w:rsidRPr="001775E3">
              <w:tab/>
            </w:r>
            <w:r w:rsidRPr="001775E3">
              <w:tab/>
            </w:r>
            <w:r w:rsidRPr="001775E3">
              <w:tab/>
              <w:t>"1000000" WHEN "100",</w:t>
            </w:r>
          </w:p>
          <w:p w14:paraId="31681DE5" w14:textId="5A206DDD" w:rsidR="001775E3" w:rsidRPr="001775E3" w:rsidRDefault="001775E3" w:rsidP="001775E3">
            <w:r>
              <w:t xml:space="preserve">                                                            </w:t>
            </w:r>
            <w:r w:rsidRPr="001775E3">
              <w:t>"1111111" WHEN OTHERS;</w:t>
            </w:r>
            <w:r w:rsidRPr="001775E3">
              <w:tab/>
            </w:r>
            <w:r w:rsidRPr="001775E3">
              <w:tab/>
            </w:r>
            <w:r w:rsidRPr="001775E3">
              <w:tab/>
            </w:r>
            <w:r w:rsidRPr="001775E3">
              <w:tab/>
            </w:r>
            <w:r w:rsidRPr="001775E3">
              <w:tab/>
            </w:r>
            <w:r w:rsidRPr="001775E3">
              <w:tab/>
            </w:r>
            <w:r w:rsidRPr="001775E3">
              <w:tab/>
            </w:r>
            <w:r w:rsidRPr="001775E3">
              <w:tab/>
            </w:r>
          </w:p>
          <w:p w14:paraId="024FB1A3" w14:textId="77777777" w:rsidR="001775E3" w:rsidRPr="001775E3" w:rsidRDefault="001775E3" w:rsidP="001775E3"/>
          <w:p w14:paraId="649CF34C" w14:textId="465E6CB7" w:rsidR="00903FAC" w:rsidRPr="001775E3" w:rsidRDefault="001775E3" w:rsidP="001775E3">
            <w:r w:rsidRPr="001775E3">
              <w:t>END;</w:t>
            </w:r>
          </w:p>
          <w:p w14:paraId="742E844C" w14:textId="77777777" w:rsidR="00903FAC" w:rsidRPr="001775E3" w:rsidRDefault="00903FAC" w:rsidP="008D4CB0"/>
        </w:tc>
      </w:tr>
      <w:tr w:rsidR="00796704" w:rsidRPr="001775E3" w14:paraId="7AC00970" w14:textId="77777777" w:rsidTr="00932894">
        <w:trPr>
          <w:cantSplit/>
        </w:trPr>
        <w:tc>
          <w:tcPr>
            <w:tcW w:w="9283" w:type="dxa"/>
            <w:shd w:val="clear" w:color="auto" w:fill="FFFF99"/>
          </w:tcPr>
          <w:p w14:paraId="1A639E63" w14:textId="77777777" w:rsidR="00796704" w:rsidRPr="00847E93" w:rsidRDefault="00796704" w:rsidP="00796704">
            <w:pPr>
              <w:rPr>
                <w:b/>
                <w:lang w:val="nb-NO"/>
              </w:rPr>
            </w:pPr>
            <w:r w:rsidRPr="00847E93">
              <w:rPr>
                <w:b/>
                <w:lang w:val="nb-NO"/>
              </w:rPr>
              <w:t xml:space="preserve">Lim inn </w:t>
            </w:r>
            <w:r>
              <w:rPr>
                <w:b/>
                <w:lang w:val="nb-NO"/>
              </w:rPr>
              <w:t>bilde fra RTL-viewer</w:t>
            </w:r>
          </w:p>
        </w:tc>
      </w:tr>
      <w:tr w:rsidR="00796704" w:rsidRPr="001775E3" w14:paraId="3E0E81BB" w14:textId="77777777" w:rsidTr="00932894">
        <w:trPr>
          <w:cantSplit/>
        </w:trPr>
        <w:tc>
          <w:tcPr>
            <w:tcW w:w="9283" w:type="dxa"/>
          </w:tcPr>
          <w:p w14:paraId="343706D9" w14:textId="4E2DEFDE" w:rsidR="00796704" w:rsidRPr="00847E93" w:rsidRDefault="004B5EFB" w:rsidP="00932894">
            <w:pPr>
              <w:rPr>
                <w:lang w:val="nb-NO"/>
              </w:rPr>
            </w:pPr>
            <w:r>
              <w:rPr>
                <w:noProof/>
                <w:lang w:val="nb-NO"/>
              </w:rPr>
              <w:lastRenderedPageBreak/>
              <w:drawing>
                <wp:inline distT="0" distB="0" distL="0" distR="0" wp14:anchorId="5357FCA7" wp14:editId="7B28F683">
                  <wp:extent cx="5715000" cy="4481195"/>
                  <wp:effectExtent l="0" t="0" r="0" b="0"/>
                  <wp:docPr id="3" name="Picture 3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tl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448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3C70A" w14:textId="77777777" w:rsidR="00796704" w:rsidRPr="001B4671" w:rsidRDefault="00796704" w:rsidP="00796704">
      <w:pPr>
        <w:autoSpaceDE w:val="0"/>
        <w:autoSpaceDN w:val="0"/>
        <w:adjustRightInd w:val="0"/>
        <w:rPr>
          <w:b/>
          <w:lang w:val="nb-NO"/>
        </w:rPr>
      </w:pPr>
    </w:p>
    <w:p w14:paraId="394797E2" w14:textId="77777777" w:rsidR="00903FAC" w:rsidRPr="001B4671" w:rsidRDefault="00903FAC" w:rsidP="00903FAC">
      <w:pPr>
        <w:autoSpaceDE w:val="0"/>
        <w:autoSpaceDN w:val="0"/>
        <w:adjustRightInd w:val="0"/>
        <w:rPr>
          <w:b/>
          <w:lang w:val="nb-NO"/>
        </w:rPr>
      </w:pPr>
    </w:p>
    <w:p w14:paraId="0A9A9D5C" w14:textId="77777777" w:rsidR="00903FAC" w:rsidRDefault="00903FAC" w:rsidP="00903FAC">
      <w:pPr>
        <w:autoSpaceDE w:val="0"/>
        <w:autoSpaceDN w:val="0"/>
        <w:adjustRightInd w:val="0"/>
        <w:rPr>
          <w:b/>
          <w:lang w:val="nb-NO"/>
        </w:rPr>
      </w:pPr>
    </w:p>
    <w:p w14:paraId="6893873F" w14:textId="77777777" w:rsidR="00903FAC" w:rsidRPr="001B4671" w:rsidRDefault="00FA2F97" w:rsidP="00903FAC">
      <w:pPr>
        <w:autoSpaceDE w:val="0"/>
        <w:autoSpaceDN w:val="0"/>
        <w:adjustRightInd w:val="0"/>
        <w:rPr>
          <w:b/>
          <w:lang w:val="nb-NO"/>
        </w:rPr>
      </w:pPr>
      <w:r>
        <w:rPr>
          <w:b/>
          <w:sz w:val="28"/>
          <w:szCs w:val="28"/>
          <w:u w:val="single"/>
          <w:lang w:val="nb-NO"/>
        </w:rPr>
        <w:t>Oppgave 2</w:t>
      </w:r>
      <w:r w:rsidR="00903FAC" w:rsidRPr="00903FAC">
        <w:rPr>
          <w:b/>
          <w:sz w:val="28"/>
          <w:szCs w:val="28"/>
          <w:u w:val="single"/>
          <w:lang w:val="nb-NO"/>
        </w:rPr>
        <w:t xml:space="preserve">: </w:t>
      </w:r>
      <w:proofErr w:type="spellStart"/>
      <w:r>
        <w:t>Testbenk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Modelsim</w:t>
      </w:r>
      <w:proofErr w:type="spellEnd"/>
    </w:p>
    <w:tbl>
      <w:tblPr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83"/>
      </w:tblGrid>
      <w:tr w:rsidR="00903FAC" w:rsidRPr="001775E3" w14:paraId="0110EE7F" w14:textId="77777777" w:rsidTr="00847E93">
        <w:trPr>
          <w:cantSplit/>
        </w:trPr>
        <w:tc>
          <w:tcPr>
            <w:tcW w:w="9283" w:type="dxa"/>
            <w:shd w:val="clear" w:color="auto" w:fill="FFFF99"/>
          </w:tcPr>
          <w:p w14:paraId="7EB857E5" w14:textId="77777777" w:rsidR="00903FAC" w:rsidRPr="00847E93" w:rsidRDefault="00FA2F97" w:rsidP="008D4CB0">
            <w:pPr>
              <w:rPr>
                <w:b/>
                <w:lang w:val="nb-NO"/>
              </w:rPr>
            </w:pPr>
            <w:r w:rsidRPr="00847E93">
              <w:rPr>
                <w:b/>
                <w:lang w:val="nb-NO"/>
              </w:rPr>
              <w:t xml:space="preserve">Lim inn kode: </w:t>
            </w:r>
            <w:r>
              <w:rPr>
                <w:b/>
                <w:lang w:val="nb-NO"/>
              </w:rPr>
              <w:t>VHDL kode for simuleringsfilen (ta bare med prosessene)</w:t>
            </w:r>
          </w:p>
        </w:tc>
      </w:tr>
      <w:tr w:rsidR="00903FAC" w:rsidRPr="001775E3" w14:paraId="43FEF3D6" w14:textId="77777777" w:rsidTr="00847E93">
        <w:trPr>
          <w:cantSplit/>
        </w:trPr>
        <w:tc>
          <w:tcPr>
            <w:tcW w:w="9283" w:type="dxa"/>
          </w:tcPr>
          <w:p w14:paraId="019A2CD2" w14:textId="77777777" w:rsidR="00903FAC" w:rsidRPr="00847E93" w:rsidRDefault="00903FAC" w:rsidP="008D4CB0">
            <w:pPr>
              <w:rPr>
                <w:lang w:val="nb-NO"/>
              </w:rPr>
            </w:pPr>
          </w:p>
          <w:p w14:paraId="16F64B20" w14:textId="77777777" w:rsidR="00B35706" w:rsidRPr="00B35706" w:rsidRDefault="00B35706" w:rsidP="00B35706">
            <w:r w:rsidRPr="00B35706">
              <w:t>test_7_</w:t>
            </w:r>
            <w:proofErr w:type="gramStart"/>
            <w:r w:rsidRPr="00B35706">
              <w:t>seg :</w:t>
            </w:r>
            <w:proofErr w:type="gramEnd"/>
            <w:r w:rsidRPr="00B35706">
              <w:t xml:space="preserve"> PROCESS</w:t>
            </w:r>
          </w:p>
          <w:p w14:paraId="01ACD256" w14:textId="77777777" w:rsidR="00B35706" w:rsidRPr="00B35706" w:rsidRDefault="00B35706" w:rsidP="00B35706">
            <w:r w:rsidRPr="00B35706">
              <w:t>BEGIN</w:t>
            </w:r>
          </w:p>
          <w:p w14:paraId="5E0DDA33" w14:textId="77777777" w:rsidR="00B35706" w:rsidRPr="00B35706" w:rsidRDefault="00B35706" w:rsidP="00B35706">
            <w:r w:rsidRPr="00B35706">
              <w:tab/>
              <w:t xml:space="preserve">c &lt;= </w:t>
            </w:r>
            <w:r w:rsidRPr="00B35706">
              <w:tab/>
              <w:t>"000" AFTER 0 NS,</w:t>
            </w:r>
          </w:p>
          <w:p w14:paraId="5478AFC5" w14:textId="77777777" w:rsidR="00B35706" w:rsidRPr="00B35706" w:rsidRDefault="00B35706" w:rsidP="00B35706">
            <w:r w:rsidRPr="00B35706">
              <w:tab/>
              <w:t xml:space="preserve">     </w:t>
            </w:r>
            <w:r w:rsidRPr="00B35706">
              <w:tab/>
              <w:t>"001" AFTER 1*500 NS,</w:t>
            </w:r>
          </w:p>
          <w:p w14:paraId="34FBEFDC" w14:textId="77777777" w:rsidR="00B35706" w:rsidRPr="00B35706" w:rsidRDefault="00B35706" w:rsidP="00B35706">
            <w:r w:rsidRPr="00B35706">
              <w:tab/>
              <w:t xml:space="preserve">     </w:t>
            </w:r>
            <w:r w:rsidRPr="00B35706">
              <w:tab/>
              <w:t>"010" AFTER 2*500 NS,</w:t>
            </w:r>
          </w:p>
          <w:p w14:paraId="402D95DA" w14:textId="77777777" w:rsidR="00B35706" w:rsidRPr="00B35706" w:rsidRDefault="00B35706" w:rsidP="00B35706">
            <w:r w:rsidRPr="00B35706">
              <w:tab/>
            </w:r>
            <w:r w:rsidRPr="00B35706">
              <w:tab/>
              <w:t>"011" AFTER 3*500 NS,</w:t>
            </w:r>
          </w:p>
          <w:p w14:paraId="2FDA9840" w14:textId="77777777" w:rsidR="00B35706" w:rsidRPr="00B35706" w:rsidRDefault="00B35706" w:rsidP="00B35706">
            <w:r w:rsidRPr="00B35706">
              <w:tab/>
            </w:r>
            <w:r w:rsidRPr="00B35706">
              <w:tab/>
              <w:t>"100" AFTER 4*500 NS,</w:t>
            </w:r>
          </w:p>
          <w:p w14:paraId="700F90BC" w14:textId="77777777" w:rsidR="00B35706" w:rsidRPr="00B35706" w:rsidRDefault="00B35706" w:rsidP="00B35706">
            <w:r w:rsidRPr="00B35706">
              <w:tab/>
            </w:r>
            <w:r w:rsidRPr="00B35706">
              <w:tab/>
              <w:t>"101" AFTER 5*500 NS,</w:t>
            </w:r>
          </w:p>
          <w:p w14:paraId="2030730F" w14:textId="77777777" w:rsidR="00B35706" w:rsidRPr="00B35706" w:rsidRDefault="00B35706" w:rsidP="00B35706">
            <w:r w:rsidRPr="00B35706">
              <w:tab/>
            </w:r>
            <w:r w:rsidRPr="00B35706">
              <w:tab/>
              <w:t>"110" AFTER 6*500 NS,</w:t>
            </w:r>
          </w:p>
          <w:p w14:paraId="7DBADC8A" w14:textId="77777777" w:rsidR="00B35706" w:rsidRPr="00B35706" w:rsidRDefault="00B35706" w:rsidP="00B35706">
            <w:r w:rsidRPr="00B35706">
              <w:tab/>
            </w:r>
            <w:r w:rsidRPr="00B35706">
              <w:tab/>
              <w:t>"111" AFTER 7*500 NS;</w:t>
            </w:r>
          </w:p>
          <w:p w14:paraId="04AB8F06" w14:textId="77777777" w:rsidR="00B35706" w:rsidRPr="00B35706" w:rsidRDefault="00B35706" w:rsidP="00B35706">
            <w:r w:rsidRPr="00B35706">
              <w:t>WAIT FOR 8*500 ns;</w:t>
            </w:r>
          </w:p>
          <w:p w14:paraId="12B62DFD" w14:textId="449A9A71" w:rsidR="00903FAC" w:rsidRPr="00847E93" w:rsidRDefault="00B35706" w:rsidP="00B35706">
            <w:pPr>
              <w:rPr>
                <w:lang w:val="nb-NO"/>
              </w:rPr>
            </w:pPr>
            <w:r w:rsidRPr="00B35706">
              <w:rPr>
                <w:lang w:val="nb-NO"/>
              </w:rPr>
              <w:t>END PROCESS test_7_seg;</w:t>
            </w:r>
          </w:p>
          <w:p w14:paraId="720EFCA3" w14:textId="77777777" w:rsidR="00903FAC" w:rsidRPr="00847E93" w:rsidRDefault="00903FAC" w:rsidP="008D4CB0">
            <w:pPr>
              <w:rPr>
                <w:lang w:val="nb-NO"/>
              </w:rPr>
            </w:pPr>
          </w:p>
        </w:tc>
      </w:tr>
      <w:tr w:rsidR="00FA2F97" w:rsidRPr="00847E93" w14:paraId="63E8FA6B" w14:textId="77777777" w:rsidTr="00FA2F97">
        <w:trPr>
          <w:cantSplit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D294B" w14:textId="77777777" w:rsidR="00FA2F97" w:rsidRPr="00847E93" w:rsidRDefault="00FA2F97" w:rsidP="001D1B8A">
            <w:pPr>
              <w:rPr>
                <w:lang w:val="nb-NO"/>
              </w:rPr>
            </w:pPr>
            <w:r w:rsidRPr="00847E93">
              <w:rPr>
                <w:lang w:val="nb-NO"/>
              </w:rPr>
              <w:lastRenderedPageBreak/>
              <w:t>Simulering:</w:t>
            </w:r>
          </w:p>
          <w:p w14:paraId="0D85DFD7" w14:textId="03CB0760" w:rsidR="00FA2F97" w:rsidRPr="00847E93" w:rsidRDefault="00452C8E" w:rsidP="001D1B8A">
            <w:pPr>
              <w:rPr>
                <w:lang w:val="nb-NO"/>
              </w:rPr>
            </w:pPr>
            <w:bookmarkStart w:id="0" w:name="_GoBack"/>
            <w:r>
              <w:rPr>
                <w:noProof/>
                <w:lang w:val="nb-NO"/>
              </w:rPr>
              <w:drawing>
                <wp:inline distT="0" distB="0" distL="0" distR="0" wp14:anchorId="1EE6A865" wp14:editId="63B92763">
                  <wp:extent cx="5715000" cy="1123950"/>
                  <wp:effectExtent l="0" t="0" r="0" b="0"/>
                  <wp:docPr id="4" name="Picture 4" descr="A picture containing wall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av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FA2F97" w:rsidRPr="004B5EFB" w14:paraId="15E4D584" w14:textId="77777777" w:rsidTr="00FA2F97">
        <w:trPr>
          <w:cantSplit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3B96" w14:textId="7AAF2427" w:rsidR="00254219" w:rsidRDefault="00FA2F97" w:rsidP="001D1B8A">
            <w:pPr>
              <w:rPr>
                <w:lang w:val="nb-NO"/>
              </w:rPr>
            </w:pPr>
            <w:r>
              <w:rPr>
                <w:lang w:val="nb-NO"/>
              </w:rPr>
              <w:t>Analyse av simulering</w:t>
            </w:r>
            <w:r w:rsidR="004B5EFB">
              <w:rPr>
                <w:lang w:val="nb-NO"/>
              </w:rPr>
              <w:t>:</w:t>
            </w:r>
          </w:p>
          <w:p w14:paraId="2C0ADA64" w14:textId="052DC294" w:rsidR="004B5EFB" w:rsidRDefault="004B5EFB" w:rsidP="001D1B8A">
            <w:pPr>
              <w:rPr>
                <w:lang w:val="nb-NO"/>
              </w:rPr>
            </w:pPr>
            <w:r>
              <w:rPr>
                <w:lang w:val="nb-NO"/>
              </w:rPr>
              <w:t>Ved å undersøke signalene ser det ut til at syv-segment kodene korresponderer til riktige input verdier og går i syklus</w:t>
            </w:r>
          </w:p>
          <w:p w14:paraId="6E06CC9F" w14:textId="77777777" w:rsidR="00254219" w:rsidRPr="00847E93" w:rsidRDefault="00254219" w:rsidP="001D1B8A">
            <w:pPr>
              <w:rPr>
                <w:lang w:val="nb-NO"/>
              </w:rPr>
            </w:pPr>
          </w:p>
        </w:tc>
      </w:tr>
    </w:tbl>
    <w:p w14:paraId="06DFF635" w14:textId="77777777" w:rsidR="00903FAC" w:rsidRDefault="00903FAC" w:rsidP="00903FAC">
      <w:pPr>
        <w:autoSpaceDE w:val="0"/>
        <w:autoSpaceDN w:val="0"/>
        <w:adjustRightInd w:val="0"/>
        <w:rPr>
          <w:b/>
          <w:lang w:val="nb-NO"/>
        </w:rPr>
      </w:pPr>
    </w:p>
    <w:p w14:paraId="58F50D25" w14:textId="77777777" w:rsidR="00903FAC" w:rsidRDefault="00903FAC" w:rsidP="00903FAC">
      <w:pPr>
        <w:autoSpaceDE w:val="0"/>
        <w:autoSpaceDN w:val="0"/>
        <w:adjustRightInd w:val="0"/>
        <w:rPr>
          <w:b/>
          <w:lang w:val="nb-NO"/>
        </w:rPr>
      </w:pPr>
    </w:p>
    <w:p w14:paraId="4E8BB2AE" w14:textId="0C468C91" w:rsidR="00994323" w:rsidRPr="003F1F3F" w:rsidRDefault="00994323" w:rsidP="00994323">
      <w:pPr>
        <w:autoSpaceDE w:val="0"/>
        <w:autoSpaceDN w:val="0"/>
        <w:adjustRightInd w:val="0"/>
        <w:rPr>
          <w:b/>
          <w:lang w:val="nb-NO"/>
        </w:rPr>
      </w:pPr>
      <w:r w:rsidRPr="003F1F3F">
        <w:rPr>
          <w:b/>
          <w:sz w:val="28"/>
          <w:szCs w:val="28"/>
          <w:u w:val="single"/>
          <w:lang w:val="nb-NO"/>
        </w:rPr>
        <w:t xml:space="preserve">Oppgave 3: </w:t>
      </w:r>
      <w:r w:rsidR="003F1F3F" w:rsidRPr="003F1F3F">
        <w:rPr>
          <w:b/>
          <w:sz w:val="28"/>
          <w:szCs w:val="28"/>
          <w:u w:val="single"/>
          <w:lang w:val="nb-NO"/>
        </w:rPr>
        <w:t>7-segment-dekoderen testes på DE2-kortet</w:t>
      </w:r>
    </w:p>
    <w:tbl>
      <w:tblPr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83"/>
      </w:tblGrid>
      <w:tr w:rsidR="00994323" w:rsidRPr="001775E3" w14:paraId="5E9B9B50" w14:textId="77777777" w:rsidTr="009C14EA">
        <w:trPr>
          <w:cantSplit/>
        </w:trPr>
        <w:tc>
          <w:tcPr>
            <w:tcW w:w="9283" w:type="dxa"/>
            <w:shd w:val="clear" w:color="auto" w:fill="FFFF99"/>
          </w:tcPr>
          <w:p w14:paraId="6052ABF4" w14:textId="395F0975" w:rsidR="00994323" w:rsidRPr="00847E93" w:rsidRDefault="00994323" w:rsidP="009C14EA">
            <w:pPr>
              <w:rPr>
                <w:b/>
                <w:lang w:val="nb-NO"/>
              </w:rPr>
            </w:pPr>
            <w:r w:rsidRPr="00847E93">
              <w:rPr>
                <w:b/>
                <w:lang w:val="nb-NO"/>
              </w:rPr>
              <w:t xml:space="preserve">Lim inn </w:t>
            </w:r>
            <w:r>
              <w:rPr>
                <w:b/>
                <w:lang w:val="nb-NO"/>
              </w:rPr>
              <w:t>VHDL-</w:t>
            </w:r>
            <w:r w:rsidRPr="00847E93">
              <w:rPr>
                <w:b/>
                <w:lang w:val="nb-NO"/>
              </w:rPr>
              <w:t xml:space="preserve">kode: </w:t>
            </w:r>
            <w:r w:rsidR="00CC22C1" w:rsidRPr="001775E3">
              <w:rPr>
                <w:rFonts w:ascii="Consolas" w:eastAsiaTheme="minorHAnsi" w:hAnsi="Consolas" w:cs="Consolas"/>
                <w:color w:val="000000"/>
                <w:lang w:val="nb-NO"/>
              </w:rPr>
              <w:t>Dekoder_7Seg_DE2</w:t>
            </w:r>
          </w:p>
        </w:tc>
      </w:tr>
      <w:tr w:rsidR="00994323" w:rsidRPr="001775E3" w14:paraId="10084317" w14:textId="77777777" w:rsidTr="009C14EA">
        <w:trPr>
          <w:cantSplit/>
        </w:trPr>
        <w:tc>
          <w:tcPr>
            <w:tcW w:w="9283" w:type="dxa"/>
          </w:tcPr>
          <w:p w14:paraId="12A22694" w14:textId="77777777" w:rsidR="00994323" w:rsidRPr="00847E93" w:rsidRDefault="00994323" w:rsidP="009C14EA">
            <w:pPr>
              <w:rPr>
                <w:lang w:val="nb-NO"/>
              </w:rPr>
            </w:pPr>
          </w:p>
          <w:p w14:paraId="7D6B200F" w14:textId="77777777" w:rsidR="00452C8E" w:rsidRPr="00452C8E" w:rsidRDefault="00452C8E" w:rsidP="00452C8E">
            <w:r w:rsidRPr="00452C8E">
              <w:t xml:space="preserve">LIBRARY </w:t>
            </w:r>
            <w:proofErr w:type="spellStart"/>
            <w:r w:rsidRPr="00452C8E">
              <w:t>ieee</w:t>
            </w:r>
            <w:proofErr w:type="spellEnd"/>
            <w:r w:rsidRPr="00452C8E">
              <w:t>;</w:t>
            </w:r>
          </w:p>
          <w:p w14:paraId="11B9DBE9" w14:textId="77777777" w:rsidR="00452C8E" w:rsidRPr="00452C8E" w:rsidRDefault="00452C8E" w:rsidP="00452C8E">
            <w:r w:rsidRPr="00452C8E">
              <w:t>USE ieee.std_logic_1164.ALL;</w:t>
            </w:r>
          </w:p>
          <w:p w14:paraId="223621E2" w14:textId="77777777" w:rsidR="00452C8E" w:rsidRPr="00452C8E" w:rsidRDefault="00452C8E" w:rsidP="00452C8E"/>
          <w:p w14:paraId="11BEA356" w14:textId="77777777" w:rsidR="00452C8E" w:rsidRPr="00452C8E" w:rsidRDefault="00452C8E" w:rsidP="00452C8E">
            <w:pPr>
              <w:rPr>
                <w:lang w:val="nb-NO"/>
              </w:rPr>
            </w:pPr>
            <w:r w:rsidRPr="00452C8E">
              <w:rPr>
                <w:lang w:val="nb-NO"/>
              </w:rPr>
              <w:t>ENTITY Dekoder_7Seg_DE2_nn IS</w:t>
            </w:r>
          </w:p>
          <w:p w14:paraId="598CD19D" w14:textId="77777777" w:rsidR="00452C8E" w:rsidRPr="00452C8E" w:rsidRDefault="00452C8E" w:rsidP="00452C8E">
            <w:r w:rsidRPr="00452C8E">
              <w:rPr>
                <w:lang w:val="nb-NO"/>
              </w:rPr>
              <w:tab/>
            </w:r>
            <w:proofErr w:type="gramStart"/>
            <w:r w:rsidRPr="00452C8E">
              <w:t>PORT(</w:t>
            </w:r>
            <w:proofErr w:type="spellStart"/>
            <w:proofErr w:type="gramEnd"/>
            <w:r w:rsidRPr="00452C8E">
              <w:t>sw</w:t>
            </w:r>
            <w:proofErr w:type="spellEnd"/>
            <w:r w:rsidRPr="00452C8E">
              <w:tab/>
            </w:r>
            <w:r w:rsidRPr="00452C8E">
              <w:tab/>
              <w:t xml:space="preserve">: in </w:t>
            </w:r>
            <w:proofErr w:type="spellStart"/>
            <w:r w:rsidRPr="00452C8E">
              <w:t>std_logic_vector</w:t>
            </w:r>
            <w:proofErr w:type="spellEnd"/>
            <w:r w:rsidRPr="00452C8E">
              <w:t>(17 DOWNTO 0);</w:t>
            </w:r>
          </w:p>
          <w:p w14:paraId="0A5256CB" w14:textId="39F3F44F" w:rsidR="00452C8E" w:rsidRPr="00452C8E" w:rsidRDefault="00452C8E" w:rsidP="00452C8E">
            <w:r w:rsidRPr="00452C8E">
              <w:tab/>
              <w:t xml:space="preserve">     </w:t>
            </w:r>
            <w:r>
              <w:t xml:space="preserve">      </w:t>
            </w:r>
            <w:r w:rsidRPr="00452C8E">
              <w:t>HEX0</w:t>
            </w:r>
            <w:r w:rsidRPr="00452C8E">
              <w:tab/>
            </w:r>
            <w:r>
              <w:t xml:space="preserve">          </w:t>
            </w:r>
            <w:proofErr w:type="gramStart"/>
            <w:r>
              <w:t xml:space="preserve">  </w:t>
            </w:r>
            <w:r w:rsidRPr="00452C8E">
              <w:t>:</w:t>
            </w:r>
            <w:proofErr w:type="gramEnd"/>
            <w:r w:rsidRPr="00452C8E">
              <w:t xml:space="preserve"> out </w:t>
            </w:r>
            <w:proofErr w:type="spellStart"/>
            <w:r w:rsidRPr="00452C8E">
              <w:t>std_logic_vector</w:t>
            </w:r>
            <w:proofErr w:type="spellEnd"/>
            <w:r w:rsidRPr="00452C8E">
              <w:t>(6 DOWNTO 0));</w:t>
            </w:r>
          </w:p>
          <w:p w14:paraId="13D86CA9" w14:textId="77777777" w:rsidR="00452C8E" w:rsidRPr="00452C8E" w:rsidRDefault="00452C8E" w:rsidP="00452C8E">
            <w:r w:rsidRPr="00452C8E">
              <w:t>END;</w:t>
            </w:r>
          </w:p>
          <w:p w14:paraId="70CD4ABC" w14:textId="77777777" w:rsidR="00452C8E" w:rsidRPr="00452C8E" w:rsidRDefault="00452C8E" w:rsidP="00452C8E"/>
          <w:p w14:paraId="0EB9091C" w14:textId="77777777" w:rsidR="00452C8E" w:rsidRPr="00452C8E" w:rsidRDefault="00452C8E" w:rsidP="00452C8E">
            <w:r w:rsidRPr="00452C8E">
              <w:t>ARCHITECTURE struct OF Dekoder_7seg_DE2_nn IS</w:t>
            </w:r>
          </w:p>
          <w:p w14:paraId="6B9F1F8E" w14:textId="77777777" w:rsidR="00452C8E" w:rsidRPr="00452C8E" w:rsidRDefault="00452C8E" w:rsidP="00452C8E"/>
          <w:p w14:paraId="528A871E" w14:textId="77777777" w:rsidR="00452C8E" w:rsidRPr="00452C8E" w:rsidRDefault="00452C8E" w:rsidP="00452C8E">
            <w:r w:rsidRPr="00452C8E">
              <w:tab/>
              <w:t>COMPONENT Dekoder_7Seg_nn IS</w:t>
            </w:r>
          </w:p>
          <w:p w14:paraId="276E5F8B" w14:textId="7C3A5048" w:rsidR="00452C8E" w:rsidRPr="00452C8E" w:rsidRDefault="00452C8E" w:rsidP="00452C8E">
            <w:r w:rsidRPr="00452C8E">
              <w:tab/>
            </w:r>
            <w:r w:rsidRPr="00452C8E">
              <w:tab/>
            </w:r>
            <w:proofErr w:type="gramStart"/>
            <w:r w:rsidRPr="00452C8E">
              <w:t>PORT( c</w:t>
            </w:r>
            <w:proofErr w:type="gramEnd"/>
            <w:r w:rsidRPr="00452C8E">
              <w:tab/>
            </w:r>
            <w:r w:rsidRPr="00452C8E">
              <w:tab/>
            </w:r>
            <w:r>
              <w:t xml:space="preserve">: </w:t>
            </w:r>
            <w:r w:rsidRPr="00452C8E">
              <w:t xml:space="preserve">IN </w:t>
            </w:r>
            <w:proofErr w:type="spellStart"/>
            <w:r w:rsidRPr="00452C8E">
              <w:t>std_logic_vector</w:t>
            </w:r>
            <w:proofErr w:type="spellEnd"/>
            <w:r w:rsidRPr="00452C8E">
              <w:t>(2 DOWNTO 0);</w:t>
            </w:r>
          </w:p>
          <w:p w14:paraId="50542293" w14:textId="4CE159AE" w:rsidR="00452C8E" w:rsidRPr="00452C8E" w:rsidRDefault="00452C8E" w:rsidP="00452C8E">
            <w:r w:rsidRPr="00452C8E">
              <w:tab/>
            </w:r>
            <w:r w:rsidRPr="00452C8E">
              <w:tab/>
            </w:r>
            <w:r w:rsidRPr="00452C8E">
              <w:tab/>
            </w:r>
            <w:proofErr w:type="spellStart"/>
            <w:r w:rsidRPr="00452C8E">
              <w:t>Syv_seg_kode</w:t>
            </w:r>
            <w:proofErr w:type="spellEnd"/>
            <w:r w:rsidRPr="00452C8E">
              <w:tab/>
              <w:t>:</w:t>
            </w:r>
            <w:r>
              <w:t xml:space="preserve"> </w:t>
            </w:r>
            <w:r w:rsidRPr="00452C8E">
              <w:t xml:space="preserve">OUT </w:t>
            </w:r>
            <w:proofErr w:type="spellStart"/>
            <w:r w:rsidRPr="00452C8E">
              <w:t>std_logic_</w:t>
            </w:r>
            <w:proofErr w:type="gramStart"/>
            <w:r w:rsidRPr="00452C8E">
              <w:t>vector</w:t>
            </w:r>
            <w:proofErr w:type="spellEnd"/>
            <w:r w:rsidRPr="00452C8E">
              <w:t>(</w:t>
            </w:r>
            <w:proofErr w:type="gramEnd"/>
            <w:r w:rsidRPr="00452C8E">
              <w:t>6 DOWNTO 0));</w:t>
            </w:r>
          </w:p>
          <w:p w14:paraId="46BF3B64" w14:textId="77777777" w:rsidR="00452C8E" w:rsidRPr="00452C8E" w:rsidRDefault="00452C8E" w:rsidP="00452C8E">
            <w:pPr>
              <w:rPr>
                <w:lang w:val="nb-NO"/>
              </w:rPr>
            </w:pPr>
            <w:r w:rsidRPr="00452C8E">
              <w:tab/>
            </w:r>
            <w:r w:rsidRPr="00452C8E">
              <w:rPr>
                <w:lang w:val="nb-NO"/>
              </w:rPr>
              <w:t>END COMPONENT;</w:t>
            </w:r>
          </w:p>
          <w:p w14:paraId="31564AF0" w14:textId="77777777" w:rsidR="00452C8E" w:rsidRPr="00452C8E" w:rsidRDefault="00452C8E" w:rsidP="00452C8E">
            <w:pPr>
              <w:rPr>
                <w:lang w:val="nb-NO"/>
              </w:rPr>
            </w:pPr>
          </w:p>
          <w:p w14:paraId="5685AA55" w14:textId="77777777" w:rsidR="00452C8E" w:rsidRPr="00452C8E" w:rsidRDefault="00452C8E" w:rsidP="00452C8E">
            <w:pPr>
              <w:rPr>
                <w:lang w:val="nb-NO"/>
              </w:rPr>
            </w:pPr>
            <w:r w:rsidRPr="00452C8E">
              <w:rPr>
                <w:lang w:val="nb-NO"/>
              </w:rPr>
              <w:t>BEGIN</w:t>
            </w:r>
          </w:p>
          <w:p w14:paraId="60E47437" w14:textId="77777777" w:rsidR="00452C8E" w:rsidRPr="00452C8E" w:rsidRDefault="00452C8E" w:rsidP="00452C8E">
            <w:pPr>
              <w:rPr>
                <w:lang w:val="nb-NO"/>
              </w:rPr>
            </w:pPr>
            <w:r w:rsidRPr="00452C8E">
              <w:rPr>
                <w:lang w:val="nb-NO"/>
              </w:rPr>
              <w:tab/>
              <w:t>dekoder_7seg : component Dekoder_7Seg_nn</w:t>
            </w:r>
          </w:p>
          <w:p w14:paraId="374B4D0E" w14:textId="77777777" w:rsidR="00452C8E" w:rsidRPr="00452C8E" w:rsidRDefault="00452C8E" w:rsidP="00452C8E">
            <w:pPr>
              <w:rPr>
                <w:lang w:val="fr-FR"/>
              </w:rPr>
            </w:pPr>
            <w:r w:rsidRPr="00452C8E">
              <w:rPr>
                <w:lang w:val="nb-NO"/>
              </w:rPr>
              <w:tab/>
            </w:r>
            <w:r w:rsidRPr="00452C8E">
              <w:rPr>
                <w:lang w:val="nb-NO"/>
              </w:rPr>
              <w:tab/>
            </w:r>
            <w:proofErr w:type="gramStart"/>
            <w:r w:rsidRPr="00452C8E">
              <w:rPr>
                <w:lang w:val="fr-FR"/>
              </w:rPr>
              <w:t>port</w:t>
            </w:r>
            <w:proofErr w:type="gramEnd"/>
            <w:r w:rsidRPr="00452C8E">
              <w:rPr>
                <w:lang w:val="fr-FR"/>
              </w:rPr>
              <w:t xml:space="preserve"> </w:t>
            </w:r>
            <w:proofErr w:type="spellStart"/>
            <w:r w:rsidRPr="00452C8E">
              <w:rPr>
                <w:lang w:val="fr-FR"/>
              </w:rPr>
              <w:t>map</w:t>
            </w:r>
            <w:proofErr w:type="spellEnd"/>
            <w:r w:rsidRPr="00452C8E">
              <w:rPr>
                <w:lang w:val="fr-FR"/>
              </w:rPr>
              <w:t>(</w:t>
            </w:r>
          </w:p>
          <w:p w14:paraId="5ED7DB37" w14:textId="77777777" w:rsidR="00452C8E" w:rsidRPr="00452C8E" w:rsidRDefault="00452C8E" w:rsidP="00452C8E">
            <w:pPr>
              <w:rPr>
                <w:lang w:val="fr-FR"/>
              </w:rPr>
            </w:pPr>
            <w:r w:rsidRPr="00452C8E">
              <w:rPr>
                <w:lang w:val="fr-FR"/>
              </w:rPr>
              <w:tab/>
            </w:r>
            <w:r w:rsidRPr="00452C8E">
              <w:rPr>
                <w:lang w:val="fr-FR"/>
              </w:rPr>
              <w:tab/>
            </w:r>
            <w:r w:rsidRPr="00452C8E">
              <w:rPr>
                <w:lang w:val="fr-FR"/>
              </w:rPr>
              <w:tab/>
            </w:r>
            <w:proofErr w:type="gramStart"/>
            <w:r w:rsidRPr="00452C8E">
              <w:rPr>
                <w:lang w:val="fr-FR"/>
              </w:rPr>
              <w:t>c(</w:t>
            </w:r>
            <w:proofErr w:type="gramEnd"/>
            <w:r w:rsidRPr="00452C8E">
              <w:rPr>
                <w:lang w:val="fr-FR"/>
              </w:rPr>
              <w:t xml:space="preserve">2) =&gt; </w:t>
            </w:r>
            <w:proofErr w:type="spellStart"/>
            <w:r w:rsidRPr="00452C8E">
              <w:rPr>
                <w:lang w:val="fr-FR"/>
              </w:rPr>
              <w:t>sw</w:t>
            </w:r>
            <w:proofErr w:type="spellEnd"/>
            <w:r w:rsidRPr="00452C8E">
              <w:rPr>
                <w:lang w:val="fr-FR"/>
              </w:rPr>
              <w:t>(17),</w:t>
            </w:r>
          </w:p>
          <w:p w14:paraId="1A01B19D" w14:textId="77777777" w:rsidR="00452C8E" w:rsidRPr="00452C8E" w:rsidRDefault="00452C8E" w:rsidP="00452C8E">
            <w:pPr>
              <w:rPr>
                <w:lang w:val="fr-FR"/>
              </w:rPr>
            </w:pPr>
            <w:r w:rsidRPr="00452C8E">
              <w:rPr>
                <w:lang w:val="fr-FR"/>
              </w:rPr>
              <w:tab/>
            </w:r>
            <w:r w:rsidRPr="00452C8E">
              <w:rPr>
                <w:lang w:val="fr-FR"/>
              </w:rPr>
              <w:tab/>
            </w:r>
            <w:r w:rsidRPr="00452C8E">
              <w:rPr>
                <w:lang w:val="fr-FR"/>
              </w:rPr>
              <w:tab/>
            </w:r>
            <w:proofErr w:type="gramStart"/>
            <w:r w:rsidRPr="00452C8E">
              <w:rPr>
                <w:lang w:val="fr-FR"/>
              </w:rPr>
              <w:t>c(</w:t>
            </w:r>
            <w:proofErr w:type="gramEnd"/>
            <w:r w:rsidRPr="00452C8E">
              <w:rPr>
                <w:lang w:val="fr-FR"/>
              </w:rPr>
              <w:t xml:space="preserve">1) =&gt; </w:t>
            </w:r>
            <w:proofErr w:type="spellStart"/>
            <w:r w:rsidRPr="00452C8E">
              <w:rPr>
                <w:lang w:val="fr-FR"/>
              </w:rPr>
              <w:t>sw</w:t>
            </w:r>
            <w:proofErr w:type="spellEnd"/>
            <w:r w:rsidRPr="00452C8E">
              <w:rPr>
                <w:lang w:val="fr-FR"/>
              </w:rPr>
              <w:t>(16),</w:t>
            </w:r>
          </w:p>
          <w:p w14:paraId="4E078556" w14:textId="77777777" w:rsidR="00452C8E" w:rsidRPr="00452C8E" w:rsidRDefault="00452C8E" w:rsidP="00452C8E">
            <w:pPr>
              <w:rPr>
                <w:lang w:val="nb-NO"/>
              </w:rPr>
            </w:pPr>
            <w:r w:rsidRPr="00452C8E">
              <w:rPr>
                <w:lang w:val="fr-FR"/>
              </w:rPr>
              <w:tab/>
            </w:r>
            <w:r w:rsidRPr="00452C8E">
              <w:rPr>
                <w:lang w:val="fr-FR"/>
              </w:rPr>
              <w:tab/>
            </w:r>
            <w:r w:rsidRPr="00452C8E">
              <w:rPr>
                <w:lang w:val="fr-FR"/>
              </w:rPr>
              <w:tab/>
            </w:r>
            <w:r w:rsidRPr="00452C8E">
              <w:rPr>
                <w:lang w:val="nb-NO"/>
              </w:rPr>
              <w:t>c(0) =&gt; sw(15),</w:t>
            </w:r>
          </w:p>
          <w:p w14:paraId="11932204" w14:textId="77777777" w:rsidR="00452C8E" w:rsidRPr="00452C8E" w:rsidRDefault="00452C8E" w:rsidP="00452C8E">
            <w:pPr>
              <w:rPr>
                <w:lang w:val="nb-NO"/>
              </w:rPr>
            </w:pPr>
            <w:r w:rsidRPr="00452C8E">
              <w:rPr>
                <w:lang w:val="nb-NO"/>
              </w:rPr>
              <w:tab/>
            </w:r>
            <w:r w:rsidRPr="00452C8E">
              <w:rPr>
                <w:lang w:val="nb-NO"/>
              </w:rPr>
              <w:tab/>
            </w:r>
            <w:r w:rsidRPr="00452C8E">
              <w:rPr>
                <w:lang w:val="nb-NO"/>
              </w:rPr>
              <w:tab/>
              <w:t>Syv_seg_kode =&gt; HEX0</w:t>
            </w:r>
          </w:p>
          <w:p w14:paraId="548CAAE6" w14:textId="77777777" w:rsidR="00452C8E" w:rsidRPr="00452C8E" w:rsidRDefault="00452C8E" w:rsidP="00452C8E">
            <w:pPr>
              <w:rPr>
                <w:lang w:val="nb-NO"/>
              </w:rPr>
            </w:pPr>
            <w:r w:rsidRPr="00452C8E">
              <w:rPr>
                <w:lang w:val="nb-NO"/>
              </w:rPr>
              <w:tab/>
            </w:r>
            <w:r w:rsidRPr="00452C8E">
              <w:rPr>
                <w:lang w:val="nb-NO"/>
              </w:rPr>
              <w:tab/>
              <w:t>);</w:t>
            </w:r>
          </w:p>
          <w:p w14:paraId="71AEBF6C" w14:textId="33852348" w:rsidR="00994323" w:rsidRPr="00847E93" w:rsidRDefault="00452C8E" w:rsidP="00452C8E">
            <w:pPr>
              <w:rPr>
                <w:lang w:val="nb-NO"/>
              </w:rPr>
            </w:pPr>
            <w:r w:rsidRPr="00452C8E">
              <w:rPr>
                <w:lang w:val="nb-NO"/>
              </w:rPr>
              <w:t>END;</w:t>
            </w:r>
          </w:p>
          <w:p w14:paraId="57F29343" w14:textId="77777777" w:rsidR="00994323" w:rsidRPr="00847E93" w:rsidRDefault="00994323" w:rsidP="009C14EA">
            <w:pPr>
              <w:rPr>
                <w:lang w:val="nb-NO"/>
              </w:rPr>
            </w:pPr>
          </w:p>
        </w:tc>
      </w:tr>
      <w:tr w:rsidR="00452C8E" w:rsidRPr="001775E3" w14:paraId="7EE670BD" w14:textId="77777777" w:rsidTr="009C14EA">
        <w:trPr>
          <w:cantSplit/>
        </w:trPr>
        <w:tc>
          <w:tcPr>
            <w:tcW w:w="9283" w:type="dxa"/>
          </w:tcPr>
          <w:p w14:paraId="47BED461" w14:textId="77777777" w:rsidR="00452C8E" w:rsidRPr="00847E93" w:rsidRDefault="00452C8E" w:rsidP="009C14EA">
            <w:pPr>
              <w:rPr>
                <w:lang w:val="nb-NO"/>
              </w:rPr>
            </w:pPr>
          </w:p>
        </w:tc>
      </w:tr>
    </w:tbl>
    <w:p w14:paraId="4C061FA1" w14:textId="3BCCFD92" w:rsidR="001B4671" w:rsidRDefault="001B4671" w:rsidP="001B4671">
      <w:pPr>
        <w:autoSpaceDE w:val="0"/>
        <w:autoSpaceDN w:val="0"/>
        <w:adjustRightInd w:val="0"/>
        <w:rPr>
          <w:b/>
          <w:lang w:val="nb-NO"/>
        </w:rPr>
      </w:pPr>
    </w:p>
    <w:p w14:paraId="42289651" w14:textId="07F48EA3" w:rsidR="00CC22C1" w:rsidRDefault="00F9066B" w:rsidP="001B4671">
      <w:pPr>
        <w:autoSpaceDE w:val="0"/>
        <w:autoSpaceDN w:val="0"/>
        <w:adjustRightInd w:val="0"/>
        <w:rPr>
          <w:b/>
          <w:lang w:val="nb-NO"/>
        </w:rPr>
      </w:pPr>
      <w:r>
        <w:rPr>
          <w:b/>
          <w:lang w:val="nb-NO"/>
        </w:rPr>
        <w:t>Lever også .zip-fil av prosjektkatalogen fra oppgave 3.</w:t>
      </w:r>
    </w:p>
    <w:sectPr w:rsidR="00CC22C1" w:rsidSect="004C6826">
      <w:headerReference w:type="default" r:id="rId9"/>
      <w:footerReference w:type="default" r:id="rId10"/>
      <w:pgSz w:w="11906" w:h="16838"/>
      <w:pgMar w:top="1440" w:right="1106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AD172" w14:textId="77777777" w:rsidR="00232F63" w:rsidRDefault="00232F63">
      <w:r>
        <w:separator/>
      </w:r>
    </w:p>
  </w:endnote>
  <w:endnote w:type="continuationSeparator" w:id="0">
    <w:p w14:paraId="0D744229" w14:textId="77777777" w:rsidR="00232F63" w:rsidRDefault="00232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9288"/>
    </w:tblGrid>
    <w:tr w:rsidR="004C6826" w14:paraId="2D1D8241" w14:textId="77777777" w:rsidTr="004C6826">
      <w:tc>
        <w:tcPr>
          <w:tcW w:w="9288" w:type="dxa"/>
          <w:tcBorders>
            <w:top w:val="nil"/>
            <w:left w:val="nil"/>
            <w:bottom w:val="nil"/>
            <w:right w:val="nil"/>
          </w:tcBorders>
        </w:tcPr>
        <w:p w14:paraId="0E960A80" w14:textId="77777777" w:rsidR="004C6826" w:rsidRDefault="004C6826" w:rsidP="00000A4E">
          <w:pPr>
            <w:pStyle w:val="Footer"/>
            <w:tabs>
              <w:tab w:val="clear" w:pos="4153"/>
              <w:tab w:val="clear" w:pos="8306"/>
              <w:tab w:val="right" w:pos="9072"/>
            </w:tabs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  <w:lang w:val="en-US"/>
            </w:rPr>
            <w:tab/>
          </w:r>
          <w:r>
            <w:rPr>
              <w:rStyle w:val="PageNumber"/>
              <w:rFonts w:ascii="Arial" w:hAnsi="Arial" w:cs="Arial"/>
              <w:sz w:val="20"/>
            </w:rPr>
            <w:fldChar w:fldCharType="begin"/>
          </w:r>
          <w:r>
            <w:rPr>
              <w:rStyle w:val="PageNumber"/>
              <w:rFonts w:ascii="Arial" w:hAnsi="Arial" w:cs="Arial"/>
              <w:sz w:val="20"/>
            </w:rPr>
            <w:instrText xml:space="preserve"> PAGE </w:instrText>
          </w:r>
          <w:r>
            <w:rPr>
              <w:rStyle w:val="PageNumber"/>
              <w:rFonts w:ascii="Arial" w:hAnsi="Arial" w:cs="Arial"/>
              <w:sz w:val="20"/>
            </w:rPr>
            <w:fldChar w:fldCharType="separate"/>
          </w:r>
          <w:r w:rsidR="001468BF">
            <w:rPr>
              <w:rStyle w:val="PageNumber"/>
              <w:rFonts w:ascii="Arial" w:hAnsi="Arial" w:cs="Arial"/>
              <w:noProof/>
              <w:sz w:val="20"/>
            </w:rPr>
            <w:t>1</w:t>
          </w:r>
          <w:r>
            <w:rPr>
              <w:rStyle w:val="PageNumber"/>
              <w:rFonts w:ascii="Arial" w:hAnsi="Arial" w:cs="Arial"/>
              <w:sz w:val="20"/>
            </w:rPr>
            <w:fldChar w:fldCharType="end"/>
          </w:r>
          <w:r>
            <w:rPr>
              <w:rStyle w:val="PageNumber"/>
              <w:rFonts w:ascii="Arial" w:hAnsi="Arial" w:cs="Arial"/>
              <w:sz w:val="20"/>
            </w:rPr>
            <w:t>-</w:t>
          </w:r>
          <w:r>
            <w:rPr>
              <w:rStyle w:val="PageNumber"/>
              <w:rFonts w:ascii="Arial" w:hAnsi="Arial" w:cs="Arial"/>
              <w:sz w:val="20"/>
            </w:rPr>
            <w:fldChar w:fldCharType="begin"/>
          </w:r>
          <w:r>
            <w:rPr>
              <w:rStyle w:val="PageNumber"/>
              <w:rFonts w:ascii="Arial" w:hAnsi="Arial" w:cs="Arial"/>
              <w:sz w:val="20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sz w:val="20"/>
            </w:rPr>
            <w:fldChar w:fldCharType="separate"/>
          </w:r>
          <w:r w:rsidR="001468BF">
            <w:rPr>
              <w:rStyle w:val="PageNumber"/>
              <w:rFonts w:ascii="Arial" w:hAnsi="Arial" w:cs="Arial"/>
              <w:noProof/>
              <w:sz w:val="20"/>
            </w:rPr>
            <w:t>1</w:t>
          </w:r>
          <w:r>
            <w:rPr>
              <w:rStyle w:val="PageNumber"/>
              <w:rFonts w:ascii="Arial" w:hAnsi="Arial" w:cs="Arial"/>
              <w:sz w:val="20"/>
            </w:rPr>
            <w:fldChar w:fldCharType="end"/>
          </w:r>
        </w:p>
      </w:tc>
    </w:tr>
  </w:tbl>
  <w:p w14:paraId="601AC277" w14:textId="77777777" w:rsidR="004C6826" w:rsidRDefault="004C6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F0E09" w14:textId="77777777" w:rsidR="00232F63" w:rsidRDefault="00232F63">
      <w:r>
        <w:separator/>
      </w:r>
    </w:p>
  </w:footnote>
  <w:footnote w:type="continuationSeparator" w:id="0">
    <w:p w14:paraId="5A3CD67F" w14:textId="77777777" w:rsidR="00232F63" w:rsidRDefault="00232F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88" w:type="dxa"/>
      <w:shd w:val="clear" w:color="auto" w:fill="FFFF99"/>
      <w:tblLook w:val="0000" w:firstRow="0" w:lastRow="0" w:firstColumn="0" w:lastColumn="0" w:noHBand="0" w:noVBand="0"/>
    </w:tblPr>
    <w:tblGrid>
      <w:gridCol w:w="9288"/>
    </w:tblGrid>
    <w:tr w:rsidR="004C6826" w:rsidRPr="0073605F" w14:paraId="60254B58" w14:textId="77777777" w:rsidTr="004C6826">
      <w:tc>
        <w:tcPr>
          <w:tcW w:w="92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99"/>
        </w:tcPr>
        <w:p w14:paraId="5BDD9EE3" w14:textId="383B4319" w:rsidR="004C6826" w:rsidRPr="0073605F" w:rsidRDefault="001468BF" w:rsidP="00254219">
          <w:pPr>
            <w:pStyle w:val="Header"/>
            <w:rPr>
              <w:rFonts w:ascii="Arial" w:hAnsi="Arial" w:cs="Arial"/>
              <w:lang w:val="nb-NO"/>
            </w:rPr>
          </w:pPr>
          <w:r>
            <w:rPr>
              <w:rFonts w:ascii="Arial" w:hAnsi="Arial" w:cs="Arial"/>
              <w:lang w:val="nb-NO"/>
            </w:rPr>
            <w:t xml:space="preserve">HVL, </w:t>
          </w:r>
          <w:r w:rsidR="00CE02D6" w:rsidRPr="00CE02D6">
            <w:rPr>
              <w:rFonts w:ascii="Arial" w:hAnsi="Arial" w:cs="Arial"/>
              <w:lang w:val="nb-NO"/>
            </w:rPr>
            <w:t>Institutt for datateknologi, elektroteknologi og realfag</w:t>
          </w:r>
          <w:r w:rsidR="004C6826" w:rsidRPr="00000A4E">
            <w:rPr>
              <w:rFonts w:ascii="Arial" w:hAnsi="Arial" w:cs="Arial"/>
              <w:lang w:val="nb-NO"/>
            </w:rPr>
            <w:t xml:space="preserve">. </w:t>
          </w:r>
          <w:r w:rsidR="00254219">
            <w:rPr>
              <w:rFonts w:ascii="Arial" w:hAnsi="Arial" w:cs="Arial"/>
              <w:lang w:val="nb-NO"/>
            </w:rPr>
            <w:t>E</w:t>
          </w:r>
          <w:r w:rsidR="00805A70">
            <w:rPr>
              <w:rFonts w:ascii="Arial" w:hAnsi="Arial" w:cs="Arial"/>
              <w:lang w:val="nb-NO"/>
            </w:rPr>
            <w:t>LE111</w:t>
          </w:r>
          <w:r w:rsidR="00A955DF">
            <w:rPr>
              <w:rFonts w:ascii="Arial" w:hAnsi="Arial" w:cs="Arial"/>
              <w:lang w:val="nb-NO"/>
            </w:rPr>
            <w:t xml:space="preserve"> Digitale </w:t>
          </w:r>
          <w:r w:rsidR="00805A70">
            <w:rPr>
              <w:rFonts w:ascii="Arial" w:hAnsi="Arial" w:cs="Arial"/>
              <w:lang w:val="nb-NO"/>
            </w:rPr>
            <w:t>design</w:t>
          </w:r>
          <w:r w:rsidR="00A955DF">
            <w:rPr>
              <w:rFonts w:ascii="Arial" w:hAnsi="Arial" w:cs="Arial"/>
              <w:lang w:val="nb-NO"/>
            </w:rPr>
            <w:t xml:space="preserve"> </w:t>
          </w:r>
        </w:p>
      </w:tc>
    </w:tr>
  </w:tbl>
  <w:p w14:paraId="11C869DB" w14:textId="77777777" w:rsidR="004C6826" w:rsidRPr="0073605F" w:rsidRDefault="004C6826">
    <w:pPr>
      <w:pStyle w:val="Header"/>
      <w:rPr>
        <w:lang w:val="nb-N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32B231CE"/>
    <w:lvl w:ilvl="0">
      <w:start w:val="1"/>
      <w:numFmt w:val="bullet"/>
      <w:pStyle w:val="Punktmerketliste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14243C4"/>
    <w:lvl w:ilvl="0">
      <w:start w:val="1"/>
      <w:numFmt w:val="bullet"/>
      <w:pStyle w:val="Punktmerketlist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A5E8315E"/>
    <w:lvl w:ilvl="0">
      <w:start w:val="1"/>
      <w:numFmt w:val="bullet"/>
      <w:pStyle w:val="Punktmerke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2"/>
    <w:multiLevelType w:val="multilevel"/>
    <w:tmpl w:val="00000002"/>
    <w:name w:val="WW8Num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Outlin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F753C48"/>
    <w:multiLevelType w:val="hybridMultilevel"/>
    <w:tmpl w:val="DB1C4024"/>
    <w:lvl w:ilvl="0" w:tplc="04140011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4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A661E4"/>
    <w:multiLevelType w:val="hybridMultilevel"/>
    <w:tmpl w:val="E79004F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83B91"/>
    <w:multiLevelType w:val="hybridMultilevel"/>
    <w:tmpl w:val="6308B6D8"/>
    <w:lvl w:ilvl="0" w:tplc="04140011">
      <w:start w:val="1"/>
      <w:numFmt w:val="decimal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8" w15:restartNumberingAfterBreak="0">
    <w:nsid w:val="3AF917BD"/>
    <w:multiLevelType w:val="hybridMultilevel"/>
    <w:tmpl w:val="E0DA8F5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B23E2"/>
    <w:multiLevelType w:val="multilevel"/>
    <w:tmpl w:val="9C4227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E793BB2"/>
    <w:multiLevelType w:val="hybridMultilevel"/>
    <w:tmpl w:val="4CEA26A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46E22"/>
    <w:multiLevelType w:val="hybridMultilevel"/>
    <w:tmpl w:val="5F20C7AC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11"/>
  </w:num>
  <w:num w:numId="8">
    <w:abstractNumId w:val="10"/>
  </w:num>
  <w:num w:numId="9">
    <w:abstractNumId w:val="6"/>
  </w:num>
  <w:num w:numId="10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b-NO" w:vendorID="666" w:dllVersion="513" w:checkStyle="1"/>
  <w:activeWritingStyle w:appName="MSWord" w:lang="nb-NO" w:vendorID="22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78D"/>
    <w:rsid w:val="00000A4E"/>
    <w:rsid w:val="00001AC6"/>
    <w:rsid w:val="00007115"/>
    <w:rsid w:val="0001082D"/>
    <w:rsid w:val="000140BE"/>
    <w:rsid w:val="00015BFA"/>
    <w:rsid w:val="00024207"/>
    <w:rsid w:val="00025E0F"/>
    <w:rsid w:val="00026C61"/>
    <w:rsid w:val="000308C5"/>
    <w:rsid w:val="00031692"/>
    <w:rsid w:val="00032583"/>
    <w:rsid w:val="00052248"/>
    <w:rsid w:val="00054DA9"/>
    <w:rsid w:val="00061796"/>
    <w:rsid w:val="00066C36"/>
    <w:rsid w:val="0009365D"/>
    <w:rsid w:val="00094037"/>
    <w:rsid w:val="000962B5"/>
    <w:rsid w:val="000A1226"/>
    <w:rsid w:val="000A32A1"/>
    <w:rsid w:val="000A5CA7"/>
    <w:rsid w:val="000B444D"/>
    <w:rsid w:val="000C3B2C"/>
    <w:rsid w:val="000C4000"/>
    <w:rsid w:val="000C40CB"/>
    <w:rsid w:val="000C5D9A"/>
    <w:rsid w:val="000D404B"/>
    <w:rsid w:val="000E5A2A"/>
    <w:rsid w:val="000F1B8B"/>
    <w:rsid w:val="000F5CC6"/>
    <w:rsid w:val="000F67DC"/>
    <w:rsid w:val="00101CA6"/>
    <w:rsid w:val="00101DCF"/>
    <w:rsid w:val="00103F18"/>
    <w:rsid w:val="00116293"/>
    <w:rsid w:val="00116912"/>
    <w:rsid w:val="00117E52"/>
    <w:rsid w:val="0012478D"/>
    <w:rsid w:val="00127E8E"/>
    <w:rsid w:val="0013194D"/>
    <w:rsid w:val="0013346F"/>
    <w:rsid w:val="00133E68"/>
    <w:rsid w:val="001468BF"/>
    <w:rsid w:val="00153E8E"/>
    <w:rsid w:val="0017060B"/>
    <w:rsid w:val="00171048"/>
    <w:rsid w:val="00173A3D"/>
    <w:rsid w:val="001775E3"/>
    <w:rsid w:val="001778C6"/>
    <w:rsid w:val="001818F6"/>
    <w:rsid w:val="00183E83"/>
    <w:rsid w:val="001877CA"/>
    <w:rsid w:val="001904C8"/>
    <w:rsid w:val="001943A2"/>
    <w:rsid w:val="00195E32"/>
    <w:rsid w:val="00196814"/>
    <w:rsid w:val="001B329B"/>
    <w:rsid w:val="001B4671"/>
    <w:rsid w:val="001D1B8A"/>
    <w:rsid w:val="001D7B59"/>
    <w:rsid w:val="001E49FA"/>
    <w:rsid w:val="001E6FB8"/>
    <w:rsid w:val="001F0535"/>
    <w:rsid w:val="001F23C9"/>
    <w:rsid w:val="001F3602"/>
    <w:rsid w:val="001F4913"/>
    <w:rsid w:val="001F54E4"/>
    <w:rsid w:val="0020136E"/>
    <w:rsid w:val="0020468A"/>
    <w:rsid w:val="0020518A"/>
    <w:rsid w:val="00214084"/>
    <w:rsid w:val="00225159"/>
    <w:rsid w:val="00231085"/>
    <w:rsid w:val="00232F63"/>
    <w:rsid w:val="00236786"/>
    <w:rsid w:val="002372FD"/>
    <w:rsid w:val="002378D4"/>
    <w:rsid w:val="00244F2C"/>
    <w:rsid w:val="00245297"/>
    <w:rsid w:val="0024532D"/>
    <w:rsid w:val="002460AD"/>
    <w:rsid w:val="00246C6B"/>
    <w:rsid w:val="00254219"/>
    <w:rsid w:val="002561D8"/>
    <w:rsid w:val="00257B10"/>
    <w:rsid w:val="00260FCE"/>
    <w:rsid w:val="0026215E"/>
    <w:rsid w:val="00262E95"/>
    <w:rsid w:val="00265493"/>
    <w:rsid w:val="00265E70"/>
    <w:rsid w:val="00277079"/>
    <w:rsid w:val="00280980"/>
    <w:rsid w:val="002A22A7"/>
    <w:rsid w:val="002B590B"/>
    <w:rsid w:val="002C4C29"/>
    <w:rsid w:val="002C64C1"/>
    <w:rsid w:val="002D202B"/>
    <w:rsid w:val="002F4308"/>
    <w:rsid w:val="00300F76"/>
    <w:rsid w:val="00336314"/>
    <w:rsid w:val="003375AB"/>
    <w:rsid w:val="003418C5"/>
    <w:rsid w:val="00342C9A"/>
    <w:rsid w:val="0035171B"/>
    <w:rsid w:val="00353E80"/>
    <w:rsid w:val="00354D5E"/>
    <w:rsid w:val="00357332"/>
    <w:rsid w:val="00365110"/>
    <w:rsid w:val="00381DFB"/>
    <w:rsid w:val="003871CF"/>
    <w:rsid w:val="00392D19"/>
    <w:rsid w:val="00395F13"/>
    <w:rsid w:val="003A5501"/>
    <w:rsid w:val="003A62A1"/>
    <w:rsid w:val="003A71DF"/>
    <w:rsid w:val="003B00F9"/>
    <w:rsid w:val="003B1991"/>
    <w:rsid w:val="003C195B"/>
    <w:rsid w:val="003D2C74"/>
    <w:rsid w:val="003D2D63"/>
    <w:rsid w:val="003D300E"/>
    <w:rsid w:val="003D6036"/>
    <w:rsid w:val="003E710D"/>
    <w:rsid w:val="003F1F3F"/>
    <w:rsid w:val="003F334B"/>
    <w:rsid w:val="003F4379"/>
    <w:rsid w:val="003F504A"/>
    <w:rsid w:val="003F6498"/>
    <w:rsid w:val="003F7D33"/>
    <w:rsid w:val="0040297A"/>
    <w:rsid w:val="004039E3"/>
    <w:rsid w:val="00403A17"/>
    <w:rsid w:val="00403C5E"/>
    <w:rsid w:val="004072B5"/>
    <w:rsid w:val="00407BBB"/>
    <w:rsid w:val="004132F7"/>
    <w:rsid w:val="0041353B"/>
    <w:rsid w:val="00413B53"/>
    <w:rsid w:val="00414C41"/>
    <w:rsid w:val="00414CB7"/>
    <w:rsid w:val="0042381E"/>
    <w:rsid w:val="0042437E"/>
    <w:rsid w:val="004263C6"/>
    <w:rsid w:val="00432CDC"/>
    <w:rsid w:val="0043548C"/>
    <w:rsid w:val="00441460"/>
    <w:rsid w:val="0044580A"/>
    <w:rsid w:val="00450F50"/>
    <w:rsid w:val="00452C8E"/>
    <w:rsid w:val="00455009"/>
    <w:rsid w:val="00472051"/>
    <w:rsid w:val="00472CAA"/>
    <w:rsid w:val="00473249"/>
    <w:rsid w:val="00474C37"/>
    <w:rsid w:val="004751CD"/>
    <w:rsid w:val="00475B26"/>
    <w:rsid w:val="004827EE"/>
    <w:rsid w:val="00482A2D"/>
    <w:rsid w:val="00483A0A"/>
    <w:rsid w:val="00496973"/>
    <w:rsid w:val="004B5EFB"/>
    <w:rsid w:val="004C3B73"/>
    <w:rsid w:val="004C6826"/>
    <w:rsid w:val="004E7063"/>
    <w:rsid w:val="004F2AE9"/>
    <w:rsid w:val="004F3DCD"/>
    <w:rsid w:val="004F4316"/>
    <w:rsid w:val="004F5F1E"/>
    <w:rsid w:val="0050163A"/>
    <w:rsid w:val="00504215"/>
    <w:rsid w:val="005209C0"/>
    <w:rsid w:val="00520C95"/>
    <w:rsid w:val="00521306"/>
    <w:rsid w:val="00521D9C"/>
    <w:rsid w:val="00522B5A"/>
    <w:rsid w:val="00542999"/>
    <w:rsid w:val="00543C76"/>
    <w:rsid w:val="00544C9B"/>
    <w:rsid w:val="00546263"/>
    <w:rsid w:val="00547163"/>
    <w:rsid w:val="00553D82"/>
    <w:rsid w:val="00565F65"/>
    <w:rsid w:val="00566810"/>
    <w:rsid w:val="0057112D"/>
    <w:rsid w:val="00572FD9"/>
    <w:rsid w:val="0057614E"/>
    <w:rsid w:val="00577B71"/>
    <w:rsid w:val="0059165B"/>
    <w:rsid w:val="00591F8F"/>
    <w:rsid w:val="005A0FF6"/>
    <w:rsid w:val="005A7A60"/>
    <w:rsid w:val="005B4659"/>
    <w:rsid w:val="005C3F9B"/>
    <w:rsid w:val="005C47B0"/>
    <w:rsid w:val="005C4D13"/>
    <w:rsid w:val="005C5209"/>
    <w:rsid w:val="005D5EFA"/>
    <w:rsid w:val="005E0A81"/>
    <w:rsid w:val="005E27F1"/>
    <w:rsid w:val="005E5CCD"/>
    <w:rsid w:val="00605345"/>
    <w:rsid w:val="00606A52"/>
    <w:rsid w:val="00610152"/>
    <w:rsid w:val="0061495B"/>
    <w:rsid w:val="006215A5"/>
    <w:rsid w:val="006216C2"/>
    <w:rsid w:val="00631943"/>
    <w:rsid w:val="00641C70"/>
    <w:rsid w:val="006576E2"/>
    <w:rsid w:val="006636BE"/>
    <w:rsid w:val="0067013D"/>
    <w:rsid w:val="00677BE8"/>
    <w:rsid w:val="0068003B"/>
    <w:rsid w:val="00680B27"/>
    <w:rsid w:val="00694925"/>
    <w:rsid w:val="006A137C"/>
    <w:rsid w:val="006B597F"/>
    <w:rsid w:val="006C3882"/>
    <w:rsid w:val="006D1A0C"/>
    <w:rsid w:val="006D2A8C"/>
    <w:rsid w:val="006D5C9E"/>
    <w:rsid w:val="006D603E"/>
    <w:rsid w:val="006E4E09"/>
    <w:rsid w:val="006E59B8"/>
    <w:rsid w:val="006F240E"/>
    <w:rsid w:val="007066EB"/>
    <w:rsid w:val="00706F9A"/>
    <w:rsid w:val="00710D9F"/>
    <w:rsid w:val="00714E22"/>
    <w:rsid w:val="00717145"/>
    <w:rsid w:val="00722F9C"/>
    <w:rsid w:val="0072387F"/>
    <w:rsid w:val="00726981"/>
    <w:rsid w:val="00730359"/>
    <w:rsid w:val="00734060"/>
    <w:rsid w:val="0073605F"/>
    <w:rsid w:val="00740FE6"/>
    <w:rsid w:val="007505AD"/>
    <w:rsid w:val="00750E8F"/>
    <w:rsid w:val="00753629"/>
    <w:rsid w:val="00757567"/>
    <w:rsid w:val="00765EEF"/>
    <w:rsid w:val="00766584"/>
    <w:rsid w:val="00770802"/>
    <w:rsid w:val="00773151"/>
    <w:rsid w:val="00773434"/>
    <w:rsid w:val="007741E8"/>
    <w:rsid w:val="0077757F"/>
    <w:rsid w:val="00782BFC"/>
    <w:rsid w:val="00784F52"/>
    <w:rsid w:val="00785151"/>
    <w:rsid w:val="00787F2C"/>
    <w:rsid w:val="007900E3"/>
    <w:rsid w:val="00791F38"/>
    <w:rsid w:val="00792969"/>
    <w:rsid w:val="00796704"/>
    <w:rsid w:val="007A1656"/>
    <w:rsid w:val="007A413F"/>
    <w:rsid w:val="007A4E96"/>
    <w:rsid w:val="007A7078"/>
    <w:rsid w:val="007A70B8"/>
    <w:rsid w:val="007C26B2"/>
    <w:rsid w:val="007C5D10"/>
    <w:rsid w:val="007F08DE"/>
    <w:rsid w:val="007F4CDB"/>
    <w:rsid w:val="007F4DAC"/>
    <w:rsid w:val="00805359"/>
    <w:rsid w:val="00805A70"/>
    <w:rsid w:val="00812346"/>
    <w:rsid w:val="00814C1C"/>
    <w:rsid w:val="008167E6"/>
    <w:rsid w:val="00822ADF"/>
    <w:rsid w:val="00832550"/>
    <w:rsid w:val="00833D2A"/>
    <w:rsid w:val="008359DC"/>
    <w:rsid w:val="00841A18"/>
    <w:rsid w:val="0084585E"/>
    <w:rsid w:val="00847E93"/>
    <w:rsid w:val="0085228A"/>
    <w:rsid w:val="00852721"/>
    <w:rsid w:val="00856192"/>
    <w:rsid w:val="00857807"/>
    <w:rsid w:val="00860B92"/>
    <w:rsid w:val="0086669C"/>
    <w:rsid w:val="00871501"/>
    <w:rsid w:val="008765AA"/>
    <w:rsid w:val="00882656"/>
    <w:rsid w:val="00890832"/>
    <w:rsid w:val="008A1CE8"/>
    <w:rsid w:val="008A453F"/>
    <w:rsid w:val="008B00C9"/>
    <w:rsid w:val="008B277F"/>
    <w:rsid w:val="008C4DED"/>
    <w:rsid w:val="008C6C70"/>
    <w:rsid w:val="008C7D84"/>
    <w:rsid w:val="008D4CB0"/>
    <w:rsid w:val="008D537E"/>
    <w:rsid w:val="008D57C8"/>
    <w:rsid w:val="008E3115"/>
    <w:rsid w:val="008E43FF"/>
    <w:rsid w:val="008E6D5D"/>
    <w:rsid w:val="008F072C"/>
    <w:rsid w:val="008F0A55"/>
    <w:rsid w:val="008F17C2"/>
    <w:rsid w:val="00903FAC"/>
    <w:rsid w:val="00910DAF"/>
    <w:rsid w:val="00913C87"/>
    <w:rsid w:val="009211AC"/>
    <w:rsid w:val="00922193"/>
    <w:rsid w:val="0092752F"/>
    <w:rsid w:val="00931249"/>
    <w:rsid w:val="00931532"/>
    <w:rsid w:val="009325EF"/>
    <w:rsid w:val="00932894"/>
    <w:rsid w:val="00933718"/>
    <w:rsid w:val="00940B5F"/>
    <w:rsid w:val="00940F8B"/>
    <w:rsid w:val="00945488"/>
    <w:rsid w:val="009458F8"/>
    <w:rsid w:val="009465A5"/>
    <w:rsid w:val="009466EE"/>
    <w:rsid w:val="00946B6D"/>
    <w:rsid w:val="00953F97"/>
    <w:rsid w:val="009568F2"/>
    <w:rsid w:val="00967816"/>
    <w:rsid w:val="00967C47"/>
    <w:rsid w:val="00973117"/>
    <w:rsid w:val="009770D3"/>
    <w:rsid w:val="009817AD"/>
    <w:rsid w:val="0098293C"/>
    <w:rsid w:val="00982B00"/>
    <w:rsid w:val="00987FEA"/>
    <w:rsid w:val="00994323"/>
    <w:rsid w:val="00996455"/>
    <w:rsid w:val="009A7C4E"/>
    <w:rsid w:val="009A7EFE"/>
    <w:rsid w:val="009B1E5A"/>
    <w:rsid w:val="009B7275"/>
    <w:rsid w:val="009B775F"/>
    <w:rsid w:val="009C0B98"/>
    <w:rsid w:val="009C63D9"/>
    <w:rsid w:val="009D0A36"/>
    <w:rsid w:val="009D2F09"/>
    <w:rsid w:val="009D758B"/>
    <w:rsid w:val="009E24FE"/>
    <w:rsid w:val="009E2948"/>
    <w:rsid w:val="009E5229"/>
    <w:rsid w:val="009E55E0"/>
    <w:rsid w:val="009E68A2"/>
    <w:rsid w:val="009F125D"/>
    <w:rsid w:val="009F67EA"/>
    <w:rsid w:val="00A037CC"/>
    <w:rsid w:val="00A11D11"/>
    <w:rsid w:val="00A2653D"/>
    <w:rsid w:val="00A3211A"/>
    <w:rsid w:val="00A379A1"/>
    <w:rsid w:val="00A51121"/>
    <w:rsid w:val="00A531DC"/>
    <w:rsid w:val="00A636EA"/>
    <w:rsid w:val="00A71929"/>
    <w:rsid w:val="00A74F97"/>
    <w:rsid w:val="00A85BBE"/>
    <w:rsid w:val="00A92246"/>
    <w:rsid w:val="00A945E7"/>
    <w:rsid w:val="00A94648"/>
    <w:rsid w:val="00A955DF"/>
    <w:rsid w:val="00AC274B"/>
    <w:rsid w:val="00AC6EB2"/>
    <w:rsid w:val="00AD02E8"/>
    <w:rsid w:val="00AD1712"/>
    <w:rsid w:val="00AD30FA"/>
    <w:rsid w:val="00AD39E9"/>
    <w:rsid w:val="00AD5D45"/>
    <w:rsid w:val="00AE2802"/>
    <w:rsid w:val="00AE4B74"/>
    <w:rsid w:val="00AF09C9"/>
    <w:rsid w:val="00AF2441"/>
    <w:rsid w:val="00AF52B0"/>
    <w:rsid w:val="00AF5879"/>
    <w:rsid w:val="00B06155"/>
    <w:rsid w:val="00B0691C"/>
    <w:rsid w:val="00B13452"/>
    <w:rsid w:val="00B147C1"/>
    <w:rsid w:val="00B17C4E"/>
    <w:rsid w:val="00B3301C"/>
    <w:rsid w:val="00B35706"/>
    <w:rsid w:val="00B360FF"/>
    <w:rsid w:val="00B40B5A"/>
    <w:rsid w:val="00B42F12"/>
    <w:rsid w:val="00B4584A"/>
    <w:rsid w:val="00B51F60"/>
    <w:rsid w:val="00B521B7"/>
    <w:rsid w:val="00B548A4"/>
    <w:rsid w:val="00B550D4"/>
    <w:rsid w:val="00B6443B"/>
    <w:rsid w:val="00B644B3"/>
    <w:rsid w:val="00B6530F"/>
    <w:rsid w:val="00B65B57"/>
    <w:rsid w:val="00B72426"/>
    <w:rsid w:val="00B817E7"/>
    <w:rsid w:val="00B86D81"/>
    <w:rsid w:val="00B90C58"/>
    <w:rsid w:val="00B91A92"/>
    <w:rsid w:val="00B966D9"/>
    <w:rsid w:val="00BB722C"/>
    <w:rsid w:val="00BC4DBC"/>
    <w:rsid w:val="00BD0561"/>
    <w:rsid w:val="00BD0B5D"/>
    <w:rsid w:val="00BD219B"/>
    <w:rsid w:val="00BE0265"/>
    <w:rsid w:val="00BE21AB"/>
    <w:rsid w:val="00BE6280"/>
    <w:rsid w:val="00BF3BFE"/>
    <w:rsid w:val="00C0438A"/>
    <w:rsid w:val="00C074EC"/>
    <w:rsid w:val="00C20347"/>
    <w:rsid w:val="00C219D7"/>
    <w:rsid w:val="00C21DF7"/>
    <w:rsid w:val="00C230D5"/>
    <w:rsid w:val="00C2415A"/>
    <w:rsid w:val="00C2665E"/>
    <w:rsid w:val="00C310AC"/>
    <w:rsid w:val="00C56C59"/>
    <w:rsid w:val="00C56EC5"/>
    <w:rsid w:val="00C61271"/>
    <w:rsid w:val="00C66E7A"/>
    <w:rsid w:val="00C70044"/>
    <w:rsid w:val="00C723CE"/>
    <w:rsid w:val="00C76416"/>
    <w:rsid w:val="00C77625"/>
    <w:rsid w:val="00C81219"/>
    <w:rsid w:val="00C87ED2"/>
    <w:rsid w:val="00C90E34"/>
    <w:rsid w:val="00CA3AE9"/>
    <w:rsid w:val="00CA5093"/>
    <w:rsid w:val="00CA5279"/>
    <w:rsid w:val="00CA573D"/>
    <w:rsid w:val="00CB21DA"/>
    <w:rsid w:val="00CB2459"/>
    <w:rsid w:val="00CC0205"/>
    <w:rsid w:val="00CC22C1"/>
    <w:rsid w:val="00CC3363"/>
    <w:rsid w:val="00CD0E60"/>
    <w:rsid w:val="00CE02D6"/>
    <w:rsid w:val="00CE1E11"/>
    <w:rsid w:val="00CE760A"/>
    <w:rsid w:val="00CF2209"/>
    <w:rsid w:val="00CF4ABF"/>
    <w:rsid w:val="00D00CF5"/>
    <w:rsid w:val="00D02C48"/>
    <w:rsid w:val="00D16C69"/>
    <w:rsid w:val="00D20240"/>
    <w:rsid w:val="00D2527B"/>
    <w:rsid w:val="00D37E2F"/>
    <w:rsid w:val="00D43EE6"/>
    <w:rsid w:val="00D4533F"/>
    <w:rsid w:val="00D501E4"/>
    <w:rsid w:val="00D546E8"/>
    <w:rsid w:val="00D74A64"/>
    <w:rsid w:val="00D7613D"/>
    <w:rsid w:val="00D951F9"/>
    <w:rsid w:val="00D97037"/>
    <w:rsid w:val="00D97893"/>
    <w:rsid w:val="00DA2F2E"/>
    <w:rsid w:val="00DB116D"/>
    <w:rsid w:val="00DB2588"/>
    <w:rsid w:val="00DC38EB"/>
    <w:rsid w:val="00DC4741"/>
    <w:rsid w:val="00DC6405"/>
    <w:rsid w:val="00DD3835"/>
    <w:rsid w:val="00DD755B"/>
    <w:rsid w:val="00DF5221"/>
    <w:rsid w:val="00DF664F"/>
    <w:rsid w:val="00E045F8"/>
    <w:rsid w:val="00E07F48"/>
    <w:rsid w:val="00E11558"/>
    <w:rsid w:val="00E211DF"/>
    <w:rsid w:val="00E24CF1"/>
    <w:rsid w:val="00E327F3"/>
    <w:rsid w:val="00E427DA"/>
    <w:rsid w:val="00E50C89"/>
    <w:rsid w:val="00E53664"/>
    <w:rsid w:val="00E6177A"/>
    <w:rsid w:val="00E640E9"/>
    <w:rsid w:val="00E644C9"/>
    <w:rsid w:val="00E64CCD"/>
    <w:rsid w:val="00E700A3"/>
    <w:rsid w:val="00E76016"/>
    <w:rsid w:val="00E81F51"/>
    <w:rsid w:val="00E851E9"/>
    <w:rsid w:val="00E90547"/>
    <w:rsid w:val="00E94734"/>
    <w:rsid w:val="00ED36F5"/>
    <w:rsid w:val="00ED5D4C"/>
    <w:rsid w:val="00EE0C8E"/>
    <w:rsid w:val="00F02AFE"/>
    <w:rsid w:val="00F218A9"/>
    <w:rsid w:val="00F401BD"/>
    <w:rsid w:val="00F441B9"/>
    <w:rsid w:val="00F46E7C"/>
    <w:rsid w:val="00F510CC"/>
    <w:rsid w:val="00F54937"/>
    <w:rsid w:val="00F61DA4"/>
    <w:rsid w:val="00F675AE"/>
    <w:rsid w:val="00F720A5"/>
    <w:rsid w:val="00F779A6"/>
    <w:rsid w:val="00F83C61"/>
    <w:rsid w:val="00F9066B"/>
    <w:rsid w:val="00FA0CCA"/>
    <w:rsid w:val="00FA2F97"/>
    <w:rsid w:val="00FA302E"/>
    <w:rsid w:val="00FA5A47"/>
    <w:rsid w:val="00FB4438"/>
    <w:rsid w:val="00FB72FE"/>
    <w:rsid w:val="00FC4CC4"/>
    <w:rsid w:val="00FC7C5C"/>
    <w:rsid w:val="00FE0ADF"/>
    <w:rsid w:val="00FF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86466"/>
  <w15:chartTrackingRefBased/>
  <w15:docId w15:val="{BCA83AA4-87A7-4B48-9B20-E10CCB5B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94323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84F52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table" w:styleId="TableGrid">
    <w:name w:val="Table Grid"/>
    <w:basedOn w:val="TableNormal"/>
    <w:rsid w:val="00DA2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3">
    <w:name w:val="Table Grid 3"/>
    <w:basedOn w:val="TableNormal"/>
    <w:rsid w:val="000325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tnotetegn">
    <w:name w:val="Fotnotetegn"/>
    <w:rsid w:val="00FB4438"/>
    <w:rPr>
      <w:vertAlign w:val="superscript"/>
    </w:rPr>
  </w:style>
  <w:style w:type="paragraph" w:customStyle="1" w:styleId="WW-Bildetekst">
    <w:name w:val="WW-Bildetekst"/>
    <w:basedOn w:val="Normal"/>
    <w:next w:val="Normal"/>
    <w:rsid w:val="00FB4438"/>
    <w:pPr>
      <w:suppressAutoHyphens/>
      <w:spacing w:before="120" w:after="120"/>
    </w:pPr>
    <w:rPr>
      <w:b/>
      <w:bCs/>
      <w:sz w:val="20"/>
      <w:szCs w:val="20"/>
      <w:lang w:eastAsia="ar-SA"/>
    </w:rPr>
  </w:style>
  <w:style w:type="paragraph" w:styleId="List2">
    <w:name w:val="List 2"/>
    <w:basedOn w:val="Normal"/>
    <w:rsid w:val="00C20347"/>
    <w:pPr>
      <w:ind w:left="566" w:hanging="283"/>
    </w:pPr>
  </w:style>
  <w:style w:type="paragraph" w:styleId="List3">
    <w:name w:val="List 3"/>
    <w:basedOn w:val="Normal"/>
    <w:rsid w:val="00C20347"/>
    <w:pPr>
      <w:ind w:left="849" w:hanging="283"/>
    </w:pPr>
  </w:style>
  <w:style w:type="paragraph" w:styleId="List4">
    <w:name w:val="List 4"/>
    <w:basedOn w:val="Normal"/>
    <w:rsid w:val="00C20347"/>
    <w:pPr>
      <w:ind w:left="1132" w:hanging="283"/>
    </w:pPr>
  </w:style>
  <w:style w:type="paragraph" w:customStyle="1" w:styleId="Punktmerketliste2">
    <w:name w:val="Punktmerket liste 2"/>
    <w:basedOn w:val="Normal"/>
    <w:rsid w:val="00C20347"/>
    <w:pPr>
      <w:numPr>
        <w:numId w:val="2"/>
      </w:numPr>
    </w:pPr>
  </w:style>
  <w:style w:type="paragraph" w:customStyle="1" w:styleId="Punktmerketliste3">
    <w:name w:val="Punktmerket liste 3"/>
    <w:basedOn w:val="Normal"/>
    <w:rsid w:val="00C20347"/>
    <w:pPr>
      <w:numPr>
        <w:numId w:val="3"/>
      </w:numPr>
    </w:pPr>
  </w:style>
  <w:style w:type="paragraph" w:customStyle="1" w:styleId="Punktmerketliste">
    <w:name w:val="Punktmerket liste"/>
    <w:basedOn w:val="Normal"/>
    <w:rsid w:val="00066C36"/>
    <w:pPr>
      <w:numPr>
        <w:numId w:val="4"/>
      </w:numPr>
    </w:pPr>
  </w:style>
  <w:style w:type="paragraph" w:styleId="PlainText">
    <w:name w:val="Plain Text"/>
    <w:basedOn w:val="Normal"/>
    <w:rsid w:val="0077757F"/>
    <w:rPr>
      <w:rFonts w:ascii="Courier New" w:hAnsi="Courier New" w:cs="Courier New"/>
      <w:sz w:val="20"/>
      <w:szCs w:val="20"/>
      <w:lang w:val="nb-NO" w:eastAsia="nb-NO"/>
    </w:rPr>
  </w:style>
  <w:style w:type="paragraph" w:styleId="BalloonText">
    <w:name w:val="Balloon Text"/>
    <w:basedOn w:val="Normal"/>
    <w:semiHidden/>
    <w:rsid w:val="00C230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8E3115"/>
    <w:pPr>
      <w:spacing w:before="100" w:beforeAutospacing="1" w:after="100" w:afterAutospacing="1"/>
    </w:pPr>
    <w:rPr>
      <w:lang w:val="nb-NO" w:eastAsia="nb-NO"/>
    </w:rPr>
  </w:style>
  <w:style w:type="paragraph" w:styleId="HTMLPreformatted">
    <w:name w:val="HTML Preformatted"/>
    <w:basedOn w:val="Normal"/>
    <w:rsid w:val="00DB2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569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9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382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9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006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259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me\My%20Documents\@Dr%20grad\Maler\Digital%20module%20requirement%20specification2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Digital module requirement specification2</Template>
  <TotalTime>0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Innleveringsfrist:</vt:lpstr>
      <vt:lpstr>Innleveringsfrist:</vt:lpstr>
    </vt:vector>
  </TitlesOfParts>
  <Company>HiB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Innleveringsfrist:</dc:title>
  <dc:subject/>
  <dc:creator>Solfrid Hasund</dc:creator>
  <cp:keywords/>
  <dc:description/>
  <cp:lastModifiedBy>sifusan</cp:lastModifiedBy>
  <cp:revision>2</cp:revision>
  <cp:lastPrinted>2014-01-10T10:37:00Z</cp:lastPrinted>
  <dcterms:created xsi:type="dcterms:W3CDTF">2019-09-05T08:52:00Z</dcterms:created>
  <dcterms:modified xsi:type="dcterms:W3CDTF">2019-09-05T08:52:00Z</dcterms:modified>
</cp:coreProperties>
</file>